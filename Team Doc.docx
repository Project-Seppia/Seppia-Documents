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3C9" w:rsidRPr="001E73C9" w:rsidRDefault="001E73C9" w:rsidP="001E73C9">
      <w:pPr>
        <w:pStyle w:val="berschrift1ohneNummern"/>
      </w:pPr>
      <w:r w:rsidRPr="001E73C9">
        <w:t>Foreword</w:t>
      </w:r>
    </w:p>
    <w:p w:rsidR="001E73C9" w:rsidRPr="001E73C9" w:rsidRDefault="001E73C9" w:rsidP="001E73C9">
      <w:pPr>
        <w:rPr>
          <w:lang w:val="en-US"/>
        </w:rPr>
      </w:pPr>
      <w:r w:rsidRPr="001E73C9">
        <w:rPr>
          <w:lang w:val="en-US"/>
        </w:rPr>
        <w:t>This document is aimed to provide instructions and helps to developers of Project-Seppia.</w:t>
      </w:r>
    </w:p>
    <w:p w:rsidR="001E73C9" w:rsidRPr="001E73C9" w:rsidRDefault="001E73C9" w:rsidP="001E73C9">
      <w:pPr>
        <w:rPr>
          <w:rFonts w:eastAsia="Helvetica"/>
          <w:b/>
          <w:lang w:val="en-US"/>
        </w:rPr>
      </w:pPr>
      <w:r w:rsidRPr="001E73C9">
        <w:rPr>
          <w:lang w:val="en-US"/>
        </w:rPr>
        <w:t xml:space="preserve">Date: </w:t>
      </w:r>
      <w:r w:rsidRPr="001E73C9">
        <w:rPr>
          <w:b/>
          <w:lang w:val="en-US"/>
        </w:rPr>
        <w:t>2016.08.</w:t>
      </w:r>
      <w:r w:rsidR="00583D7F">
        <w:rPr>
          <w:b/>
          <w:lang w:val="en-US"/>
        </w:rPr>
        <w:t>27</w:t>
      </w:r>
      <w:bookmarkStart w:id="0" w:name="_GoBack"/>
      <w:bookmarkEnd w:id="0"/>
    </w:p>
    <w:p w:rsidR="001E73C9" w:rsidRPr="001E73C9" w:rsidRDefault="001E73C9" w:rsidP="001E73C9">
      <w:pPr>
        <w:rPr>
          <w:rFonts w:eastAsia="Helvetica"/>
          <w:lang w:val="en-US"/>
        </w:rPr>
      </w:pPr>
    </w:p>
    <w:p w:rsidR="00A775B5" w:rsidRPr="001E73C9" w:rsidRDefault="00A775B5" w:rsidP="001E73C9">
      <w:pPr>
        <w:pStyle w:val="berschrift1ohneNummern"/>
        <w:rPr>
          <w:b w:val="0"/>
        </w:rPr>
      </w:pPr>
      <w:r w:rsidRPr="001E73C9">
        <w:br w:type="page"/>
      </w:r>
    </w:p>
    <w:p w:rsidR="00BE5F49" w:rsidRPr="001E73C9" w:rsidRDefault="001E73C9" w:rsidP="00536B54">
      <w:pPr>
        <w:pStyle w:val="berschrift1"/>
      </w:pPr>
      <w:r w:rsidRPr="001E73C9">
        <w:lastRenderedPageBreak/>
        <w:t>Team</w:t>
      </w:r>
    </w:p>
    <w:p w:rsidR="001E73C9" w:rsidRPr="001E73C9" w:rsidRDefault="001E73C9" w:rsidP="001E73C9">
      <w:pPr>
        <w:pStyle w:val="berschrift2"/>
        <w:rPr>
          <w:lang w:val="en-US"/>
        </w:rPr>
      </w:pPr>
      <w:r w:rsidRPr="001E73C9">
        <w:rPr>
          <w:lang w:val="en-US"/>
        </w:rPr>
        <w:t>Team Composition</w:t>
      </w:r>
    </w:p>
    <w:tbl>
      <w:tblPr>
        <w:tblStyle w:val="TableNormal"/>
        <w:tblW w:w="900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001E73C9" w:rsidRPr="001E73C9" w:rsidTr="00401F06"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b/>
                <w:bCs/>
                <w:color w:val="FFFFFF"/>
                <w:sz w:val="25"/>
                <w:szCs w:val="25"/>
              </w:rPr>
              <w:t>Name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tabs>
                <w:tab w:val="left" w:pos="1440"/>
                <w:tab w:val="left" w:pos="2880"/>
                <w:tab w:val="left" w:pos="4320"/>
              </w:tabs>
              <w:suppressAutoHyphens/>
              <w:outlineLvl w:val="0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b/>
                <w:bCs/>
                <w:color w:val="FFFFFF"/>
                <w:sz w:val="25"/>
                <w:szCs w:val="25"/>
              </w:rPr>
              <w:t>Job</w:t>
            </w:r>
          </w:p>
        </w:tc>
      </w:tr>
      <w:tr w:rsidR="001E73C9" w:rsidRPr="001E73C9" w:rsidTr="00401F06">
        <w:tblPrEx>
          <w:shd w:val="clear" w:color="auto" w:fill="CED7E7"/>
        </w:tblPrEx>
        <w:trPr>
          <w:trHeight w:val="436"/>
        </w:trPr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  <w:color w:val="FF0000"/>
                <w:u w:color="FF0000"/>
              </w:rPr>
              <w:t>Yang</w:t>
            </w:r>
            <w:r w:rsidRPr="001E73C9">
              <w:rPr>
                <w:rFonts w:asciiTheme="majorHAnsi" w:hAnsiTheme="majorHAnsi" w:cstheme="majorHAnsi"/>
                <w:i/>
                <w:iCs/>
              </w:rPr>
              <w:t>yang Liu</w:t>
            </w:r>
          </w:p>
        </w:tc>
        <w:tc>
          <w:tcPr>
            <w:tcW w:w="45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</w:rPr>
              <w:t>Android</w:t>
            </w:r>
          </w:p>
        </w:tc>
      </w:tr>
      <w:tr w:rsidR="001E73C9" w:rsidRPr="001E73C9" w:rsidTr="00401F06">
        <w:tblPrEx>
          <w:shd w:val="clear" w:color="auto" w:fill="CED7E7"/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  <w:color w:val="FF0000"/>
                <w:u w:color="FF0000"/>
              </w:rPr>
              <w:t>David</w:t>
            </w:r>
            <w:r w:rsidRPr="001E73C9">
              <w:rPr>
                <w:rFonts w:asciiTheme="majorHAnsi" w:hAnsiTheme="majorHAnsi" w:cstheme="majorHAnsi"/>
                <w:i/>
                <w:iCs/>
              </w:rPr>
              <w:t>(Tianjin) Xu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</w:rPr>
              <w:t>Server, Backend</w:t>
            </w:r>
          </w:p>
        </w:tc>
      </w:tr>
      <w:tr w:rsidR="001E73C9" w:rsidRPr="001E73C9" w:rsidTr="00401F06">
        <w:tblPrEx>
          <w:shd w:val="clear" w:color="auto" w:fill="CED7E7"/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  <w:color w:val="FF0000"/>
                <w:u w:color="FF0000"/>
              </w:rPr>
              <w:t>Qi</w:t>
            </w:r>
            <w:r w:rsidRPr="001E73C9">
              <w:rPr>
                <w:rFonts w:asciiTheme="majorHAnsi" w:hAnsiTheme="majorHAnsi" w:cstheme="majorHAnsi"/>
                <w:i/>
                <w:iCs/>
              </w:rPr>
              <w:t xml:space="preserve"> Zhang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</w:rPr>
              <w:t>Android</w:t>
            </w:r>
          </w:p>
        </w:tc>
      </w:tr>
      <w:tr w:rsidR="001E73C9" w:rsidRPr="001E73C9" w:rsidTr="00401F06">
        <w:tblPrEx>
          <w:shd w:val="clear" w:color="auto" w:fill="CED7E7"/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  <w:color w:val="FF0000"/>
                <w:u w:color="FF0000"/>
              </w:rPr>
              <w:t>Marc</w:t>
            </w:r>
            <w:r w:rsidRPr="001E73C9">
              <w:rPr>
                <w:rFonts w:asciiTheme="majorHAnsi" w:hAnsiTheme="majorHAnsi" w:cstheme="majorHAnsi"/>
                <w:i/>
                <w:iCs/>
              </w:rPr>
              <w:t xml:space="preserve"> Müller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</w:rPr>
              <w:t>Web</w:t>
            </w:r>
          </w:p>
        </w:tc>
      </w:tr>
      <w:tr w:rsidR="001E73C9" w:rsidRPr="001E73C9" w:rsidTr="00401F06">
        <w:tblPrEx>
          <w:shd w:val="clear" w:color="auto" w:fill="CED7E7"/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</w:rPr>
              <w:t>Guangde</w:t>
            </w:r>
            <w:r w:rsidRPr="001E73C9">
              <w:rPr>
                <w:rFonts w:asciiTheme="majorHAnsi" w:hAnsiTheme="majorHAnsi" w:cstheme="majorHAnsi"/>
                <w:i/>
                <w:iCs/>
                <w:color w:val="FF0000"/>
                <w:u w:color="FF0000"/>
              </w:rPr>
              <w:t xml:space="preserve"> Zhang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</w:rPr>
              <w:t>Android</w:t>
            </w:r>
          </w:p>
        </w:tc>
      </w:tr>
      <w:tr w:rsidR="001E73C9" w:rsidRPr="001E73C9" w:rsidTr="00401F06">
        <w:tblPrEx>
          <w:shd w:val="clear" w:color="auto" w:fill="CED7E7"/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  <w:color w:val="FF0000"/>
                <w:u w:color="FF0000"/>
              </w:rPr>
              <w:t>Lance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</w:rPr>
              <w:t>Server, Backend</w:t>
            </w:r>
          </w:p>
        </w:tc>
      </w:tr>
      <w:tr w:rsidR="001E73C9" w:rsidRPr="001E73C9" w:rsidTr="00401F06">
        <w:tblPrEx>
          <w:shd w:val="clear" w:color="auto" w:fill="CED7E7"/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  <w:color w:val="FF0000"/>
                <w:u w:color="FF0000"/>
              </w:rPr>
              <w:t>Orange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</w:rPr>
              <w:t>Android</w:t>
            </w:r>
          </w:p>
        </w:tc>
      </w:tr>
      <w:tr w:rsidR="001E73C9" w:rsidRPr="001E73C9" w:rsidTr="00401F06">
        <w:tblPrEx>
          <w:shd w:val="clear" w:color="auto" w:fill="CED7E7"/>
        </w:tblPrEx>
        <w:trPr>
          <w:trHeight w:val="436"/>
        </w:trPr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</w:rPr>
              <w:t xml:space="preserve">Siyun </w:t>
            </w:r>
            <w:r w:rsidRPr="001E73C9">
              <w:rPr>
                <w:rFonts w:asciiTheme="majorHAnsi" w:hAnsiTheme="majorHAnsi" w:cstheme="majorHAnsi"/>
                <w:i/>
                <w:iCs/>
                <w:color w:val="FF0000"/>
                <w:u w:color="FF0000"/>
              </w:rPr>
              <w:t>Shen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:rsidR="001E73C9" w:rsidRPr="001E73C9" w:rsidRDefault="001E73C9" w:rsidP="00401F06">
            <w:pPr>
              <w:pStyle w:val="Body"/>
              <w:rPr>
                <w:rFonts w:asciiTheme="majorHAnsi" w:hAnsiTheme="majorHAnsi" w:cstheme="majorHAnsi"/>
              </w:rPr>
            </w:pPr>
            <w:r w:rsidRPr="001E73C9">
              <w:rPr>
                <w:rFonts w:asciiTheme="majorHAnsi" w:hAnsiTheme="majorHAnsi" w:cstheme="majorHAnsi"/>
                <w:i/>
                <w:iCs/>
              </w:rPr>
              <w:t>UI, Logo, Icon Design</w:t>
            </w:r>
          </w:p>
        </w:tc>
      </w:tr>
    </w:tbl>
    <w:p w:rsidR="001E73C9" w:rsidRPr="00A85801" w:rsidRDefault="001E73C9" w:rsidP="00A85801">
      <w:pPr>
        <w:pStyle w:val="berschrift1"/>
        <w:rPr>
          <w:rFonts w:cs="Arial"/>
          <w:szCs w:val="24"/>
        </w:rPr>
      </w:pPr>
      <w:r w:rsidRPr="001E73C9">
        <w:t>Objectives</w:t>
      </w:r>
    </w:p>
    <w:p w:rsidR="001E73C9" w:rsidRPr="001E73C9" w:rsidRDefault="001E73C9" w:rsidP="001E73C9">
      <w:pPr>
        <w:rPr>
          <w:rFonts w:eastAsia="Helvetica"/>
          <w:lang w:val="en-US" w:eastAsia="ja-JP"/>
        </w:rPr>
      </w:pPr>
    </w:p>
    <w:p w:rsidR="00A60BA3" w:rsidRPr="001E73C9" w:rsidRDefault="001E73C9" w:rsidP="00A60BA3">
      <w:pPr>
        <w:pStyle w:val="berschrift1"/>
      </w:pPr>
      <w:r w:rsidRPr="001E73C9">
        <w:t>Phases</w:t>
      </w:r>
    </w:p>
    <w:p w:rsidR="001E73C9" w:rsidRPr="001E73C9" w:rsidRDefault="001E73C9" w:rsidP="001E73C9">
      <w:pPr>
        <w:pStyle w:val="berschrift2"/>
        <w:rPr>
          <w:lang w:val="en-US"/>
        </w:rPr>
      </w:pPr>
      <w:r w:rsidRPr="001E73C9">
        <w:rPr>
          <w:lang w:val="en-US"/>
        </w:rPr>
        <w:t>Phase I</w:t>
      </w:r>
    </w:p>
    <w:p w:rsidR="001E73C9" w:rsidRPr="001E73C9" w:rsidRDefault="001E73C9" w:rsidP="001E73C9">
      <w:pPr>
        <w:pStyle w:val="berschrift3"/>
        <w:rPr>
          <w:lang w:val="en-US"/>
        </w:rPr>
      </w:pPr>
      <w:r w:rsidRPr="001E73C9">
        <w:rPr>
          <w:lang w:val="en-US"/>
        </w:rPr>
        <w:t>Target</w:t>
      </w:r>
    </w:p>
    <w:p w:rsidR="001E73C9" w:rsidRPr="001E73C9" w:rsidRDefault="001E73C9" w:rsidP="001E73C9">
      <w:pPr>
        <w:rPr>
          <w:lang w:val="en-US"/>
        </w:rPr>
      </w:pPr>
      <w:r w:rsidRPr="001E73C9">
        <w:rPr>
          <w:lang w:val="en-US"/>
        </w:rPr>
        <w:t>The target of Phase I is to finish the basic functions of our Android and Web end programs.</w:t>
      </w:r>
    </w:p>
    <w:p w:rsidR="001E73C9" w:rsidRPr="001E73C9" w:rsidRDefault="001E73C9" w:rsidP="001E73C9">
      <w:pPr>
        <w:pStyle w:val="berschrift3"/>
        <w:rPr>
          <w:lang w:val="en-US"/>
        </w:rPr>
      </w:pPr>
      <w:r w:rsidRPr="001E73C9">
        <w:rPr>
          <w:lang w:val="en-US"/>
        </w:rPr>
        <w:t>Details</w:t>
      </w:r>
    </w:p>
    <w:p w:rsidR="001E73C9" w:rsidRPr="001E73C9" w:rsidRDefault="001E73C9" w:rsidP="001E73C9">
      <w:pPr>
        <w:rPr>
          <w:rFonts w:eastAsia="Helvetica"/>
          <w:lang w:val="en-US"/>
        </w:rPr>
      </w:pPr>
      <w:r w:rsidRPr="001E73C9">
        <w:rPr>
          <w:lang w:val="en-US"/>
        </w:rPr>
        <w:t>Android: Finish layout design of Login-, Register-, Search- and Profile-Page and test functionality on Android-Studio emulator or real Android devices.</w:t>
      </w:r>
    </w:p>
    <w:p w:rsidR="001E73C9" w:rsidRPr="001E73C9" w:rsidRDefault="001E73C9" w:rsidP="001E73C9">
      <w:pPr>
        <w:rPr>
          <w:lang w:val="en-US"/>
        </w:rPr>
      </w:pPr>
      <w:r w:rsidRPr="001E73C9">
        <w:rPr>
          <w:lang w:val="en-US"/>
        </w:rPr>
        <w:lastRenderedPageBreak/>
        <w:t>Web: Android equivalent version.</w:t>
      </w:r>
    </w:p>
    <w:p w:rsidR="001E73C9" w:rsidRDefault="001E73C9" w:rsidP="001E73C9">
      <w:pPr>
        <w:pStyle w:val="berschrift3"/>
        <w:rPr>
          <w:lang w:val="en-US"/>
        </w:rPr>
      </w:pPr>
      <w:r>
        <w:rPr>
          <w:lang w:val="en-US"/>
        </w:rPr>
        <w:t>Page-Level</w:t>
      </w:r>
    </w:p>
    <w:p w:rsidR="001E73C9" w:rsidRPr="001E73C9" w:rsidRDefault="009B32E8" w:rsidP="001E73C9">
      <w:pPr>
        <w:rPr>
          <w:lang w:val="en-US" w:eastAsia="ja-JP"/>
        </w:rPr>
      </w:pPr>
      <w:r>
        <w:rPr>
          <w:noProof/>
          <w:lang w:val="en-US" w:eastAsia="zh-CN"/>
        </w:rPr>
        <w:drawing>
          <wp:inline distT="0" distB="0" distL="0" distR="0" wp14:anchorId="0D9069AB" wp14:editId="7564AA7E">
            <wp:extent cx="5648325" cy="30956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30"/>
                    <a:stretch/>
                  </pic:blipFill>
                  <pic:spPr bwMode="auto">
                    <a:xfrm>
                      <a:off x="0" y="0"/>
                      <a:ext cx="564832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5D8" w:rsidRPr="0038639F" w:rsidRDefault="00AF45D8" w:rsidP="00AF45D8">
      <w:pPr>
        <w:rPr>
          <w:rFonts w:eastAsia="Helvetica"/>
          <w:lang w:val="en-US"/>
        </w:rPr>
      </w:pPr>
      <w:r w:rsidRPr="0038639F">
        <w:rPr>
          <w:rFonts w:eastAsia="Helvetica"/>
          <w:lang w:val="en-US"/>
        </w:rPr>
        <w:t>Black Arrow means back button.</w:t>
      </w:r>
    </w:p>
    <w:p w:rsidR="00AF45D8" w:rsidRPr="0038639F" w:rsidRDefault="00AF45D8" w:rsidP="00AF45D8">
      <w:pPr>
        <w:rPr>
          <w:rFonts w:eastAsia="Helvetica"/>
          <w:lang w:val="en-US"/>
        </w:rPr>
      </w:pPr>
      <w:r w:rsidRPr="0038639F">
        <w:rPr>
          <w:rFonts w:eastAsia="Helvetica"/>
          <w:lang w:val="en-US"/>
        </w:rPr>
        <w:t>Blue Arrow means advance to next level.</w:t>
      </w:r>
    </w:p>
    <w:p w:rsidR="001E73C9" w:rsidRDefault="00AF45D8" w:rsidP="00AF45D8">
      <w:pPr>
        <w:pStyle w:val="berschrift3"/>
        <w:rPr>
          <w:lang w:val="en-US"/>
        </w:rPr>
      </w:pPr>
      <w:r>
        <w:rPr>
          <w:lang w:val="en-US"/>
        </w:rPr>
        <w:lastRenderedPageBreak/>
        <w:t>Pages</w:t>
      </w:r>
    </w:p>
    <w:p w:rsidR="00A85801" w:rsidRDefault="00A85801" w:rsidP="00A85801">
      <w:pPr>
        <w:pStyle w:val="berschrift4"/>
        <w:rPr>
          <w:rFonts w:eastAsia="Helvetica"/>
          <w:lang w:val="en-US"/>
        </w:rPr>
      </w:pPr>
      <w:r>
        <w:rPr>
          <w:rFonts w:eastAsia="Helvetica"/>
          <w:lang w:val="en-US"/>
        </w:rPr>
        <w:t>Sign-In</w:t>
      </w:r>
    </w:p>
    <w:p w:rsidR="001E73C9" w:rsidRDefault="00A85801" w:rsidP="001E73C9">
      <w:pPr>
        <w:rPr>
          <w:rFonts w:eastAsia="Helvetica"/>
          <w:lang w:val="en-US" w:eastAsia="ja-JP"/>
        </w:rPr>
      </w:pPr>
      <w:r>
        <w:rPr>
          <w:noProof/>
          <w:lang w:val="en-US" w:eastAsia="zh-CN"/>
        </w:rPr>
        <w:drawing>
          <wp:inline distT="0" distB="0" distL="0" distR="0" wp14:anchorId="647F2BFF" wp14:editId="7DC7B085">
            <wp:extent cx="4667250" cy="6048375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01" w:rsidRDefault="00A85801" w:rsidP="001E73C9">
      <w:pPr>
        <w:rPr>
          <w:rFonts w:eastAsia="Helvetica"/>
          <w:lang w:val="en-US" w:eastAsia="ja-JP"/>
        </w:rPr>
      </w:pPr>
      <w:r>
        <w:rPr>
          <w:rFonts w:eastAsia="Helvetica"/>
          <w:lang w:val="en-US" w:eastAsia="ja-JP"/>
        </w:rPr>
        <w:t>2 Buttons: Sign-In, Sign-Up</w:t>
      </w:r>
    </w:p>
    <w:p w:rsidR="00A85801" w:rsidRDefault="00A85801" w:rsidP="001E73C9">
      <w:pPr>
        <w:rPr>
          <w:rFonts w:eastAsia="Helvetica"/>
          <w:lang w:val="en-US" w:eastAsia="ja-JP"/>
        </w:rPr>
      </w:pPr>
      <w:r>
        <w:rPr>
          <w:rFonts w:eastAsia="Helvetica"/>
          <w:lang w:val="en-US" w:eastAsia="ja-JP"/>
        </w:rPr>
        <w:t>Navigation: Sign in button link to Page Search, Sign up button link to Page Sign-Up</w:t>
      </w:r>
    </w:p>
    <w:p w:rsidR="00A85801" w:rsidRPr="00A85801" w:rsidRDefault="00A85801" w:rsidP="001E73C9">
      <w:pPr>
        <w:rPr>
          <w:rFonts w:eastAsia="Helvetica"/>
          <w:lang w:val="en-US" w:eastAsia="ja-JP"/>
        </w:rPr>
      </w:pPr>
      <w:r>
        <w:rPr>
          <w:rFonts w:eastAsia="Helvetica"/>
          <w:lang w:val="en-US" w:eastAsia="ja-JP"/>
        </w:rPr>
        <w:t>Logo is assigned to Shen, will be done in 20160828.</w:t>
      </w:r>
    </w:p>
    <w:p w:rsidR="001E73C9" w:rsidRPr="001E73C9" w:rsidRDefault="001E73C9" w:rsidP="001E73C9">
      <w:pPr>
        <w:rPr>
          <w:lang w:val="en-US" w:eastAsia="ja-JP"/>
        </w:rPr>
      </w:pPr>
    </w:p>
    <w:p w:rsidR="00C05F92" w:rsidRDefault="00D25401" w:rsidP="00D25401">
      <w:pPr>
        <w:pStyle w:val="berschrift4"/>
        <w:rPr>
          <w:rFonts w:eastAsia="MS Mincho"/>
          <w:lang w:val="en-US"/>
        </w:rPr>
      </w:pPr>
      <w:r>
        <w:rPr>
          <w:rFonts w:eastAsia="MS Mincho"/>
          <w:lang w:val="en-US"/>
        </w:rPr>
        <w:lastRenderedPageBreak/>
        <w:t>Sign-Up</w:t>
      </w:r>
    </w:p>
    <w:p w:rsidR="00D25401" w:rsidRPr="00E22350" w:rsidRDefault="00075C11" w:rsidP="00D25401">
      <w:pPr>
        <w:rPr>
          <w:lang w:val="en-US"/>
        </w:rPr>
      </w:pPr>
      <w:r>
        <w:rPr>
          <w:noProof/>
          <w:lang w:val="en-US" w:eastAsia="zh-CN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92" type="#_x0000_t61" style="position:absolute;left:0;text-align:left;margin-left:263.6pt;margin-top:308.85pt;width:113.25pt;height:25.5pt;z-index:251663360" adj="-1306,-14739" strokecolor="black [3213]">
            <v:textbox>
              <w:txbxContent>
                <w:p w:rsidR="00D25401" w:rsidRPr="00D25401" w:rsidRDefault="00D25401" w:rsidP="00D254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Confirm Password</w:t>
                  </w:r>
                </w:p>
                <w:p w:rsidR="00D25401" w:rsidRPr="00D25401" w:rsidRDefault="00D25401" w:rsidP="00D25401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 w:eastAsia="zh-CN"/>
        </w:rPr>
        <w:pict>
          <v:shape id="_x0000_s1091" type="#_x0000_t61" style="position:absolute;left:0;text-align:left;margin-left:321.35pt;margin-top:211.35pt;width:154.5pt;height:70.5pt;z-index:251662336" adj="-9661,11673" strokecolor="black [3213]">
            <v:textbox>
              <w:txbxContent>
                <w:p w:rsidR="00D25401" w:rsidRPr="00D25401" w:rsidRDefault="00D25401" w:rsidP="00D254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Password, 2 rules: at least 8 digits, must have letters and numbers.</w:t>
                  </w:r>
                </w:p>
                <w:p w:rsidR="00D25401" w:rsidRPr="00D25401" w:rsidRDefault="00D25401" w:rsidP="00D25401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 w:eastAsia="zh-CN"/>
        </w:rPr>
        <w:pict>
          <v:shape id="_x0000_s1090" type="#_x0000_t61" style="position:absolute;left:0;text-align:left;margin-left:275.6pt;margin-top:161.85pt;width:100.5pt;height:21.75pt;z-index:251661312" adj="-6953,47520" strokecolor="black [3213]">
            <v:textbox>
              <w:txbxContent>
                <w:p w:rsidR="00D25401" w:rsidRPr="00D25401" w:rsidRDefault="00D25401" w:rsidP="00D254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 address</w:t>
                  </w:r>
                </w:p>
                <w:p w:rsidR="00D25401" w:rsidRPr="00D25401" w:rsidRDefault="00D25401" w:rsidP="00D25401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 w:eastAsia="zh-CN"/>
        </w:rPr>
        <w:pict>
          <v:shape id="_x0000_s1089" type="#_x0000_t61" style="position:absolute;left:0;text-align:left;margin-left:270.35pt;margin-top:101.85pt;width:154.5pt;height:39.75pt;z-index:251660288" adj="-3789,27632" strokecolor="black [3213]">
            <v:textbox>
              <w:txbxContent>
                <w:p w:rsidR="00D25401" w:rsidRPr="00D25401" w:rsidRDefault="00D25401" w:rsidP="00D25401">
                  <w:pPr>
                    <w:rPr>
                      <w:lang w:val="en-US"/>
                    </w:rPr>
                  </w:pPr>
                  <w:r w:rsidRPr="00D25401">
                    <w:rPr>
                      <w:lang w:val="en-US"/>
                    </w:rPr>
                    <w:t>Name, that’s what will show up later</w:t>
                  </w:r>
                </w:p>
                <w:p w:rsidR="00D25401" w:rsidRPr="00D25401" w:rsidRDefault="00D25401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D25401">
        <w:rPr>
          <w:noProof/>
          <w:lang w:val="en-US" w:eastAsia="zh-CN"/>
        </w:rPr>
        <w:drawing>
          <wp:inline distT="0" distB="0" distL="0" distR="0" wp14:anchorId="2713F499" wp14:editId="31E33353">
            <wp:extent cx="4533900" cy="602932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401" w:rsidRPr="00D25401">
        <w:rPr>
          <w:lang w:val="en-US"/>
        </w:rPr>
        <w:t xml:space="preserve"> </w:t>
      </w:r>
    </w:p>
    <w:p w:rsidR="00A85801" w:rsidRDefault="00D25401" w:rsidP="00D25401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Button: Sign Up, Back</w:t>
      </w:r>
    </w:p>
    <w:p w:rsidR="00D25401" w:rsidRDefault="00D25401" w:rsidP="00D25401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Navigations: Back Button link to page Sign-In</w:t>
      </w:r>
    </w:p>
    <w:p w:rsidR="00D25401" w:rsidRDefault="00D25401" w:rsidP="00D25401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Functions: Sign-In Button will create a User-Account, with the information above.</w:t>
      </w:r>
    </w:p>
    <w:p w:rsidR="00D25401" w:rsidRDefault="00D25401" w:rsidP="00927400">
      <w:pPr>
        <w:tabs>
          <w:tab w:val="left" w:pos="993"/>
          <w:tab w:val="left" w:pos="3686"/>
          <w:tab w:val="left" w:pos="4536"/>
          <w:tab w:val="left" w:pos="5012"/>
        </w:tabs>
        <w:autoSpaceDE w:val="0"/>
        <w:autoSpaceDN w:val="0"/>
        <w:adjustRightInd w:val="0"/>
        <w:rPr>
          <w:rFonts w:eastAsia="MS Mincho" w:cs="Arial"/>
          <w:sz w:val="16"/>
          <w:szCs w:val="16"/>
          <w:lang w:val="en-US" w:eastAsia="ja-JP"/>
        </w:rPr>
      </w:pPr>
    </w:p>
    <w:p w:rsidR="00A85801" w:rsidRDefault="00A85801" w:rsidP="00927400">
      <w:pPr>
        <w:tabs>
          <w:tab w:val="left" w:pos="993"/>
          <w:tab w:val="left" w:pos="3686"/>
          <w:tab w:val="left" w:pos="4536"/>
          <w:tab w:val="left" w:pos="5012"/>
        </w:tabs>
        <w:autoSpaceDE w:val="0"/>
        <w:autoSpaceDN w:val="0"/>
        <w:adjustRightInd w:val="0"/>
        <w:rPr>
          <w:rFonts w:eastAsia="MS Mincho" w:cs="Arial"/>
          <w:sz w:val="16"/>
          <w:szCs w:val="16"/>
          <w:lang w:val="en-US" w:eastAsia="ja-JP"/>
        </w:rPr>
      </w:pPr>
    </w:p>
    <w:p w:rsidR="0038639F" w:rsidRDefault="0038639F" w:rsidP="00927400">
      <w:pPr>
        <w:tabs>
          <w:tab w:val="left" w:pos="993"/>
          <w:tab w:val="left" w:pos="3686"/>
          <w:tab w:val="left" w:pos="4536"/>
          <w:tab w:val="left" w:pos="5012"/>
        </w:tabs>
        <w:autoSpaceDE w:val="0"/>
        <w:autoSpaceDN w:val="0"/>
        <w:adjustRightInd w:val="0"/>
        <w:rPr>
          <w:rFonts w:eastAsia="MS Mincho" w:cs="Arial"/>
          <w:sz w:val="16"/>
          <w:szCs w:val="16"/>
          <w:lang w:val="en-US" w:eastAsia="ja-JP"/>
        </w:rPr>
      </w:pPr>
    </w:p>
    <w:p w:rsidR="0038639F" w:rsidRDefault="0038639F" w:rsidP="00927400">
      <w:pPr>
        <w:tabs>
          <w:tab w:val="left" w:pos="993"/>
          <w:tab w:val="left" w:pos="3686"/>
          <w:tab w:val="left" w:pos="4536"/>
          <w:tab w:val="left" w:pos="5012"/>
        </w:tabs>
        <w:autoSpaceDE w:val="0"/>
        <w:autoSpaceDN w:val="0"/>
        <w:adjustRightInd w:val="0"/>
        <w:rPr>
          <w:rFonts w:eastAsia="MS Mincho" w:cs="Arial"/>
          <w:sz w:val="16"/>
          <w:szCs w:val="16"/>
          <w:lang w:val="en-US" w:eastAsia="ja-JP"/>
        </w:rPr>
      </w:pPr>
    </w:p>
    <w:p w:rsidR="0038639F" w:rsidRPr="003A2CFB" w:rsidRDefault="00075C11" w:rsidP="0038639F">
      <w:pPr>
        <w:pStyle w:val="berschrift4"/>
        <w:rPr>
          <w:rFonts w:eastAsia="MS Mincho"/>
          <w:lang w:val="en-US"/>
        </w:rPr>
      </w:pPr>
      <w:r>
        <w:rPr>
          <w:noProof/>
          <w:lang w:val="en-US" w:eastAsia="zh-CN"/>
        </w:rPr>
        <w:lastRenderedPageBreak/>
        <w:pict>
          <v:shape id="_x0000_s1094" type="#_x0000_t61" style="position:absolute;left:0;text-align:left;margin-left:296.6pt;margin-top:.05pt;width:153pt;height:19.5pt;z-index:251664384" adj="-7214,58818" strokecolor="black [3213]">
            <v:textbox>
              <w:txbxContent>
                <w:p w:rsidR="003A2CFB" w:rsidRPr="00D25401" w:rsidRDefault="00AC1EF1" w:rsidP="003A2CF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Standard </w:t>
                  </w:r>
                  <w:r w:rsidR="003A2CFB">
                    <w:rPr>
                      <w:lang w:val="en-US"/>
                    </w:rPr>
                    <w:t>Status Bar</w:t>
                  </w:r>
                </w:p>
                <w:p w:rsidR="003A2CFB" w:rsidRPr="00D25401" w:rsidRDefault="003A2CFB" w:rsidP="003A2CF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8639F">
        <w:rPr>
          <w:lang w:val="en-US"/>
        </w:rPr>
        <w:t>Search</w:t>
      </w:r>
    </w:p>
    <w:p w:rsidR="0038639F" w:rsidRDefault="00075C11" w:rsidP="0038639F">
      <w:pPr>
        <w:rPr>
          <w:rFonts w:eastAsia="MS Mincho"/>
          <w:lang w:val="en-US" w:eastAsia="ja-JP"/>
        </w:rPr>
      </w:pPr>
      <w:r>
        <w:rPr>
          <w:rFonts w:eastAsia="MS Mincho"/>
          <w:noProof/>
          <w:lang w:val="en-US" w:eastAsia="zh-CN"/>
        </w:rPr>
        <w:pict>
          <v:shape id="_x0000_s1111" type="#_x0000_t61" style="position:absolute;left:0;text-align:left;margin-left:302.6pt;margin-top:267.6pt;width:89.25pt;height:21.75pt;z-index:251678720" adj="-53570,-55266" strokecolor="black [3213]">
            <v:textbox style="mso-next-textbox:#_x0000_s1111">
              <w:txbxContent>
                <w:p w:rsidR="00B52EDF" w:rsidRPr="00D25401" w:rsidRDefault="00B52EDF" w:rsidP="00B52E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Thumbnail</w:t>
                  </w:r>
                </w:p>
                <w:p w:rsidR="00B52EDF" w:rsidRPr="00D25401" w:rsidRDefault="00B52EDF" w:rsidP="00B52ED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eastAsia="MS Mincho"/>
          <w:noProof/>
          <w:lang w:val="en-US" w:eastAsia="zh-CN"/>
        </w:rPr>
        <w:pict>
          <v:shape id="_x0000_s1109" type="#_x0000_t61" style="position:absolute;left:0;text-align:left;margin-left:283.85pt;margin-top:114.6pt;width:89.25pt;height:21.75pt;z-index:251676672" adj="-35419,60927" strokecolor="black [3213]">
            <v:textbox style="mso-next-textbox:#_x0000_s1109">
              <w:txbxContent>
                <w:p w:rsidR="00B52EDF" w:rsidRPr="00D25401" w:rsidRDefault="00B52EDF" w:rsidP="00B52E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Facility name</w:t>
                  </w:r>
                </w:p>
                <w:p w:rsidR="00B52EDF" w:rsidRPr="00D25401" w:rsidRDefault="00B52EDF" w:rsidP="00B52ED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eastAsia="MS Mincho"/>
          <w:noProof/>
          <w:lang w:val="en-US" w:eastAsia="zh-CN"/>
        </w:rPr>
        <w:pict>
          <v:shape id="_x0000_s1110" type="#_x0000_t61" style="position:absolute;left:0;text-align:left;margin-left:303.35pt;margin-top:236.85pt;width:107.25pt;height:21.75pt;z-index:251677696" adj="-29626,-29942" strokecolor="black [3213]">
            <v:textbox style="mso-next-textbox:#_x0000_s1110">
              <w:txbxContent>
                <w:p w:rsidR="00B52EDF" w:rsidRPr="00D25401" w:rsidRDefault="00B52EDF" w:rsidP="00B52E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Facility address</w:t>
                  </w:r>
                </w:p>
                <w:p w:rsidR="00B52EDF" w:rsidRPr="00D25401" w:rsidRDefault="00B52EDF" w:rsidP="00B52ED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eastAsia="MS Mincho"/>
          <w:noProof/>
          <w:lang w:val="en-US" w:eastAsia="zh-CN"/>
        </w:rPr>
        <w:pict>
          <v:shape id="_x0000_s1107" type="#_x0000_t61" style="position:absolute;left:0;text-align:left;margin-left:299.6pt;margin-top:164.85pt;width:59.25pt;height:21.75pt;z-index:251674624" adj="-24097,16237" strokecolor="black [3213]">
            <v:textbox style="mso-next-textbox:#_x0000_s1107">
              <w:txbxContent>
                <w:p w:rsidR="00B52EDF" w:rsidRPr="00D25401" w:rsidRDefault="00B52EDF" w:rsidP="00B52E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Ratings</w:t>
                  </w:r>
                </w:p>
                <w:p w:rsidR="00B52EDF" w:rsidRPr="00D25401" w:rsidRDefault="00B52EDF" w:rsidP="00B52ED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eastAsia="MS Mincho"/>
          <w:noProof/>
          <w:lang w:val="en-US" w:eastAsia="zh-CN"/>
        </w:rPr>
        <w:pict>
          <v:shape id="_x0000_s1108" type="#_x0000_t61" style="position:absolute;left:0;text-align:left;margin-left:296.6pt;margin-top:200.85pt;width:206.25pt;height:21.75pt;z-index:251675648" adj="-7080,2830" strokecolor="black [3213]">
            <v:textbox style="mso-next-textbox:#_x0000_s1108">
              <w:txbxContent>
                <w:p w:rsidR="00B52EDF" w:rsidRPr="00D25401" w:rsidRDefault="00B52EDF" w:rsidP="00B52ED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Distance to users current location</w:t>
                  </w:r>
                </w:p>
                <w:p w:rsidR="00B52EDF" w:rsidRPr="00D25401" w:rsidRDefault="00B52EDF" w:rsidP="00B52ED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eastAsia="MS Mincho"/>
          <w:noProof/>
          <w:lang w:val="en-US" w:eastAsia="zh-CN"/>
        </w:rPr>
        <w:pict>
          <v:shape id="_x0000_s1105" type="#_x0000_t61" style="position:absolute;left:0;text-align:left;margin-left:-55.15pt;margin-top:221.1pt;width:54.75pt;height:22.5pt;z-index:251673600" adj="30141,15696" strokecolor="black [3213]">
            <v:textbox style="mso-next-textbox:#_x0000_s1105">
              <w:txbxContent>
                <w:p w:rsidR="002B4AAD" w:rsidRPr="00D25401" w:rsidRDefault="002B4AAD" w:rsidP="002B4AA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Row 4</w:t>
                  </w:r>
                </w:p>
              </w:txbxContent>
            </v:textbox>
          </v:shape>
        </w:pict>
      </w:r>
      <w:r>
        <w:rPr>
          <w:rFonts w:eastAsia="MS Mincho"/>
          <w:noProof/>
          <w:lang w:val="en-US" w:eastAsia="zh-CN"/>
        </w:rPr>
        <w:pict>
          <v:shape id="_x0000_s1103" type="#_x0000_t61" style="position:absolute;left:0;text-align:left;margin-left:-53.65pt;margin-top:80.85pt;width:54.75pt;height:22.5pt;z-index:251671552" adj="30141,15696" strokecolor="black [3213]">
            <v:textbox style="mso-next-textbox:#_x0000_s1103">
              <w:txbxContent>
                <w:p w:rsidR="002B4AAD" w:rsidRPr="00D25401" w:rsidRDefault="002B4AAD" w:rsidP="002B4AA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Row 2</w:t>
                  </w:r>
                </w:p>
              </w:txbxContent>
            </v:textbox>
          </v:shape>
        </w:pict>
      </w:r>
      <w:r>
        <w:rPr>
          <w:rFonts w:eastAsia="MS Mincho"/>
          <w:noProof/>
          <w:lang w:val="en-US" w:eastAsia="zh-CN"/>
        </w:rPr>
        <w:pict>
          <v:shape id="_x0000_s1104" type="#_x0000_t61" style="position:absolute;left:0;text-align:left;margin-left:-51.4pt;margin-top:120.6pt;width:54.75pt;height:22.5pt;z-index:251672576" adj="30141,15696" strokecolor="black [3213]">
            <v:textbox style="mso-next-textbox:#_x0000_s1104">
              <w:txbxContent>
                <w:p w:rsidR="002B4AAD" w:rsidRPr="00D25401" w:rsidRDefault="002B4AAD" w:rsidP="002B4AA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Row 3</w:t>
                  </w:r>
                </w:p>
              </w:txbxContent>
            </v:textbox>
          </v:shape>
        </w:pict>
      </w:r>
      <w:r>
        <w:rPr>
          <w:rFonts w:eastAsia="MS Mincho"/>
          <w:noProof/>
          <w:lang w:val="en-US" w:eastAsia="zh-CN"/>
        </w:rPr>
        <w:pict>
          <v:shape id="_x0000_s1102" type="#_x0000_t61" style="position:absolute;left:0;text-align:left;margin-left:-52.9pt;margin-top:37.35pt;width:54.75pt;height:22.5pt;z-index:251670528" adj="30141,15696" strokecolor="black [3213]">
            <v:textbox style="mso-next-textbox:#_x0000_s1102">
              <w:txbxContent>
                <w:p w:rsidR="002B4AAD" w:rsidRPr="00D25401" w:rsidRDefault="002B4AAD" w:rsidP="002B4AA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Row 1</w:t>
                  </w:r>
                </w:p>
              </w:txbxContent>
            </v:textbox>
          </v:shape>
        </w:pict>
      </w:r>
      <w:r>
        <w:rPr>
          <w:rFonts w:eastAsia="MS Mincho"/>
          <w:noProof/>
          <w:lang w:val="en-US" w:eastAsia="zh-CN"/>
        </w:rPr>
        <w:pict>
          <v:shape id="_x0000_s1101" type="#_x0000_t61" style="position:absolute;left:0;text-align:left;margin-left:196.85pt;margin-top:382.35pt;width:71.25pt;height:23.25pt;z-index:251669504" adj="7700,-16862" strokecolor="black [3213]">
            <v:textbox style="mso-next-textbox:#_x0000_s1101">
              <w:txbxContent>
                <w:p w:rsidR="004521DC" w:rsidRPr="00D25401" w:rsidRDefault="004521DC" w:rsidP="004521D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</w:t>
                  </w:r>
                </w:p>
                <w:p w:rsidR="004521DC" w:rsidRPr="00D25401" w:rsidRDefault="004521DC" w:rsidP="004521D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eastAsia="MS Mincho"/>
          <w:noProof/>
          <w:lang w:val="en-US" w:eastAsia="zh-CN"/>
        </w:rPr>
        <w:pict>
          <v:shape id="_x0000_s1100" type="#_x0000_t61" style="position:absolute;left:0;text-align:left;margin-left:119.6pt;margin-top:383.1pt;width:71.25pt;height:23.25pt;z-index:251668480" adj="14067,-18255" strokecolor="black [3213]">
            <v:textbox style="mso-next-textbox:#_x0000_s1100">
              <w:txbxContent>
                <w:p w:rsidR="004521DC" w:rsidRPr="00D25401" w:rsidRDefault="004521DC" w:rsidP="004521D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Search</w:t>
                  </w:r>
                </w:p>
                <w:p w:rsidR="004521DC" w:rsidRPr="00D25401" w:rsidRDefault="004521DC" w:rsidP="004521D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eastAsia="MS Mincho"/>
          <w:noProof/>
          <w:lang w:val="en-US" w:eastAsia="zh-CN"/>
        </w:rPr>
        <w:pict>
          <v:shape id="_x0000_s1099" type="#_x0000_t61" style="position:absolute;left:0;text-align:left;margin-left:35.6pt;margin-top:380.85pt;width:71.25pt;height:23.25pt;z-index:251667456" adj="19069,-17559" strokecolor="black [3213]">
            <v:textbox style="mso-next-textbox:#_x0000_s1099">
              <w:txbxContent>
                <w:p w:rsidR="004521DC" w:rsidRPr="00D25401" w:rsidRDefault="004521DC" w:rsidP="004521D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Search</w:t>
                  </w:r>
                </w:p>
                <w:p w:rsidR="004521DC" w:rsidRPr="00D25401" w:rsidRDefault="004521DC" w:rsidP="004521D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 w:eastAsia="zh-CN"/>
        </w:rPr>
        <w:pict>
          <v:shape id="_x0000_s1097" type="#_x0000_t61" style="position:absolute;left:0;text-align:left;margin-left:-54.4pt;margin-top:380.1pt;width:72.75pt;height:23.25pt;z-index:251666432" adj="23352,-18952" strokecolor="black [3213]">
            <v:textbox style="mso-next-textbox:#_x0000_s1097">
              <w:txbxContent>
                <w:p w:rsidR="004521DC" w:rsidRPr="00D25401" w:rsidRDefault="004521DC" w:rsidP="004521DC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Main Page</w:t>
                  </w:r>
                </w:p>
                <w:p w:rsidR="004521DC" w:rsidRPr="00D25401" w:rsidRDefault="004521DC" w:rsidP="004521D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US" w:eastAsia="zh-CN"/>
        </w:rPr>
        <w:pict>
          <v:shape id="_x0000_s1095" type="#_x0000_t61" style="position:absolute;left:0;text-align:left;margin-left:299.6pt;margin-top:17.85pt;width:153pt;height:67.5pt;z-index:251665408" adj="-8273,10512" strokecolor="black [3213]">
            <v:textbox style="mso-next-textbox:#_x0000_s1095">
              <w:txbxContent>
                <w:p w:rsidR="00AC1EF1" w:rsidRPr="00D25401" w:rsidRDefault="00AC1EF1" w:rsidP="00AC1EF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Search Bar, user should be able to search after specific facility name</w:t>
                  </w:r>
                </w:p>
                <w:p w:rsidR="00AC1EF1" w:rsidRPr="00D25401" w:rsidRDefault="00AC1EF1" w:rsidP="00AC1EF1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A2CFB">
        <w:rPr>
          <w:noProof/>
          <w:lang w:val="en-US" w:eastAsia="zh-CN"/>
        </w:rPr>
        <w:drawing>
          <wp:inline distT="0" distB="0" distL="0" distR="0" wp14:anchorId="4913923A" wp14:editId="67166FC3">
            <wp:extent cx="3505200" cy="4953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DC" w:rsidRDefault="004521DC" w:rsidP="0038639F">
      <w:pPr>
        <w:rPr>
          <w:rFonts w:eastAsia="MS Mincho"/>
          <w:lang w:val="en-US" w:eastAsia="ja-JP"/>
        </w:rPr>
      </w:pPr>
    </w:p>
    <w:p w:rsidR="00AC1EF1" w:rsidRDefault="002B4AAD" w:rsidP="0038639F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Row 1: Search Bar, user can search after facility name, after pressing enter or pressing the “Search Icon” the search request is sent to Web</w:t>
      </w:r>
      <w:r w:rsidR="009B489E">
        <w:rPr>
          <w:rFonts w:eastAsia="MS Mincho"/>
          <w:lang w:val="en-US" w:eastAsia="ja-JP"/>
        </w:rPr>
        <w:t xml:space="preserve"> S</w:t>
      </w:r>
      <w:r>
        <w:rPr>
          <w:rFonts w:eastAsia="MS Mincho"/>
          <w:lang w:val="en-US" w:eastAsia="ja-JP"/>
        </w:rPr>
        <w:t>ervice.</w:t>
      </w:r>
    </w:p>
    <w:p w:rsidR="00213F7A" w:rsidRDefault="00213F7A" w:rsidP="0038639F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Row 2: Set current sport type, only 1 sport type can be selected currently. The selected sport type should be placed in the center of the 3 sports icon</w:t>
      </w:r>
      <w:r w:rsidR="009B489E">
        <w:rPr>
          <w:rFonts w:eastAsia="MS Mincho"/>
          <w:lang w:val="en-US" w:eastAsia="ja-JP"/>
        </w:rPr>
        <w:t xml:space="preserve"> and the background of this selected sport type should be grey. </w:t>
      </w:r>
    </w:p>
    <w:p w:rsidR="009B489E" w:rsidRDefault="009B489E" w:rsidP="0038639F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Row 3: First: drop down box of cities, the default city should be based on user current location. After user clicked on drop down, a list of cities should be shown. These cities should be sorted after alphabetic order.</w:t>
      </w:r>
    </w:p>
    <w:p w:rsidR="009B489E" w:rsidRDefault="009B489E" w:rsidP="0038639F">
      <w:pPr>
        <w:rPr>
          <w:lang w:val="en-US" w:eastAsia="zh-CN"/>
        </w:rPr>
      </w:pPr>
      <w:r>
        <w:rPr>
          <w:rFonts w:eastAsia="MS Mincho"/>
          <w:lang w:val="en-US" w:eastAsia="ja-JP"/>
        </w:rPr>
        <w:lastRenderedPageBreak/>
        <w:t xml:space="preserve">Second: drop down box of </w:t>
      </w:r>
      <w:r w:rsidRPr="009B489E">
        <w:rPr>
          <w:rFonts w:eastAsia="MS Mincho"/>
          <w:b/>
          <w:lang w:val="en-US" w:eastAsia="ja-JP"/>
        </w:rPr>
        <w:t>sequence</w:t>
      </w:r>
      <w:r>
        <w:rPr>
          <w:rFonts w:eastAsia="MS Mincho"/>
          <w:lang w:val="en-US" w:eastAsia="ja-JP"/>
        </w:rPr>
        <w:t xml:space="preserve"> type.(I have made a mistake here, instead of filter it should be </w:t>
      </w:r>
      <w:r w:rsidRPr="009B489E">
        <w:rPr>
          <w:rFonts w:eastAsia="MS Mincho"/>
          <w:b/>
          <w:lang w:val="en-US" w:eastAsia="ja-JP"/>
        </w:rPr>
        <w:t>Sequence</w:t>
      </w:r>
      <w:r>
        <w:rPr>
          <w:rFonts w:eastAsia="MS Mincho"/>
          <w:lang w:val="en-US" w:eastAsia="ja-JP"/>
        </w:rPr>
        <w:t>/</w:t>
      </w:r>
      <w:r w:rsidRPr="009B489E">
        <w:rPr>
          <w:rFonts w:hint="eastAsia"/>
          <w:b/>
          <w:lang w:val="en-US" w:eastAsia="zh-CN"/>
        </w:rPr>
        <w:t>排序</w:t>
      </w:r>
      <w:r>
        <w:rPr>
          <w:rFonts w:eastAsia="MS Mincho"/>
          <w:lang w:val="en-US" w:eastAsia="ja-JP"/>
        </w:rPr>
        <w:t xml:space="preserve">) The default should be based on location which means the nearest facility should be on the top of the list. All filter type include: a. location b. </w:t>
      </w:r>
      <w:r>
        <w:rPr>
          <w:rFonts w:hint="eastAsia"/>
          <w:lang w:val="en-US" w:eastAsia="zh-CN"/>
        </w:rPr>
        <w:t>cost</w:t>
      </w:r>
      <w:r>
        <w:rPr>
          <w:lang w:val="en-US" w:eastAsia="zh-CN"/>
        </w:rPr>
        <w:t xml:space="preserve"> c. ratings</w:t>
      </w:r>
    </w:p>
    <w:p w:rsidR="009B489E" w:rsidRDefault="009B489E" w:rsidP="0038639F">
      <w:pPr>
        <w:rPr>
          <w:lang w:val="en-US" w:eastAsia="zh-CN"/>
        </w:rPr>
      </w:pPr>
      <w:r>
        <w:rPr>
          <w:lang w:val="en-US" w:eastAsia="zh-CN"/>
        </w:rPr>
        <w:t xml:space="preserve">Third: </w:t>
      </w:r>
      <w:r w:rsidR="00B52EDF">
        <w:rPr>
          <w:lang w:val="en-US" w:eastAsia="zh-CN"/>
        </w:rPr>
        <w:t>Open google maps and show users’ current location and all the facilities in 20 km radius.</w:t>
      </w:r>
    </w:p>
    <w:p w:rsidR="00B52EDF" w:rsidRPr="00B52EDF" w:rsidRDefault="00B52EDF" w:rsidP="0038639F">
      <w:pPr>
        <w:rPr>
          <w:lang w:val="en-US" w:eastAsia="zh-CN"/>
        </w:rPr>
      </w:pPr>
      <w:r>
        <w:rPr>
          <w:lang w:val="en-US" w:eastAsia="zh-CN"/>
        </w:rPr>
        <w:t>Row 4: Scroll View, shows the information about facilities. User should be able to scroll up</w:t>
      </w:r>
      <w:r w:rsidRPr="00B52EDF">
        <w:rPr>
          <w:lang w:val="en-US" w:eastAsia="zh-CN"/>
        </w:rPr>
        <w:t xml:space="preserve">/down to see further </w:t>
      </w:r>
      <w:r>
        <w:rPr>
          <w:lang w:val="en-US" w:eastAsia="zh-CN"/>
        </w:rPr>
        <w:t>search result.</w:t>
      </w:r>
    </w:p>
    <w:p w:rsidR="00B52EDF" w:rsidRPr="009B489E" w:rsidRDefault="00B52EDF" w:rsidP="0038639F">
      <w:pPr>
        <w:rPr>
          <w:lang w:val="en-US" w:eastAsia="zh-CN"/>
        </w:rPr>
      </w:pPr>
    </w:p>
    <w:p w:rsidR="00AC1EF1" w:rsidRPr="002B4AAD" w:rsidRDefault="00AC1EF1" w:rsidP="0038639F">
      <w:pPr>
        <w:rPr>
          <w:rFonts w:eastAsia="MS Mincho"/>
          <w:lang w:val="en-US" w:eastAsia="ja-JP"/>
        </w:rPr>
      </w:pPr>
    </w:p>
    <w:p w:rsidR="0038639F" w:rsidRDefault="0038639F" w:rsidP="0038639F">
      <w:pPr>
        <w:rPr>
          <w:rFonts w:eastAsia="MS Mincho"/>
          <w:lang w:val="en-US" w:eastAsia="ja-JP"/>
        </w:rPr>
      </w:pPr>
    </w:p>
    <w:p w:rsidR="0038639F" w:rsidRDefault="0038639F" w:rsidP="0038639F">
      <w:pPr>
        <w:rPr>
          <w:rFonts w:eastAsia="MS Mincho"/>
          <w:lang w:val="en-US" w:eastAsia="ja-JP"/>
        </w:rPr>
      </w:pPr>
    </w:p>
    <w:p w:rsidR="0038639F" w:rsidRDefault="0038639F" w:rsidP="0038639F">
      <w:pPr>
        <w:rPr>
          <w:rFonts w:eastAsia="MS Mincho"/>
          <w:lang w:val="en-US" w:eastAsia="ja-JP"/>
        </w:rPr>
      </w:pPr>
    </w:p>
    <w:p w:rsidR="0038639F" w:rsidRDefault="0038639F" w:rsidP="0038639F">
      <w:pPr>
        <w:rPr>
          <w:rFonts w:eastAsia="MS Mincho"/>
          <w:lang w:val="en-US" w:eastAsia="ja-JP"/>
        </w:rPr>
      </w:pPr>
    </w:p>
    <w:p w:rsidR="0038639F" w:rsidRDefault="0038639F" w:rsidP="0038639F">
      <w:pPr>
        <w:rPr>
          <w:rFonts w:eastAsia="MS Mincho"/>
          <w:lang w:val="en-US" w:eastAsia="ja-JP"/>
        </w:rPr>
      </w:pPr>
    </w:p>
    <w:p w:rsidR="0038639F" w:rsidRDefault="0038639F" w:rsidP="0038639F">
      <w:pPr>
        <w:rPr>
          <w:rFonts w:eastAsia="MS Mincho"/>
          <w:lang w:val="en-US" w:eastAsia="ja-JP"/>
        </w:rPr>
      </w:pPr>
    </w:p>
    <w:p w:rsidR="0038639F" w:rsidRDefault="0038639F" w:rsidP="0038639F">
      <w:pPr>
        <w:rPr>
          <w:rFonts w:eastAsia="MS Mincho"/>
          <w:lang w:val="en-US" w:eastAsia="ja-JP"/>
        </w:rPr>
      </w:pPr>
    </w:p>
    <w:p w:rsidR="0038639F" w:rsidRDefault="0038639F" w:rsidP="0038639F">
      <w:pPr>
        <w:rPr>
          <w:rFonts w:eastAsia="MS Mincho"/>
          <w:lang w:val="en-US" w:eastAsia="ja-JP"/>
        </w:rPr>
      </w:pPr>
    </w:p>
    <w:p w:rsidR="0038639F" w:rsidRDefault="0038639F" w:rsidP="0038639F">
      <w:pPr>
        <w:rPr>
          <w:rFonts w:eastAsia="MS Mincho"/>
          <w:lang w:val="en-US" w:eastAsia="ja-JP"/>
        </w:rPr>
      </w:pPr>
    </w:p>
    <w:p w:rsidR="0038639F" w:rsidRDefault="0038639F" w:rsidP="0038639F">
      <w:pPr>
        <w:rPr>
          <w:rFonts w:eastAsia="MS Mincho"/>
          <w:lang w:val="en-US" w:eastAsia="ja-JP"/>
        </w:rPr>
      </w:pPr>
    </w:p>
    <w:p w:rsidR="0038639F" w:rsidRDefault="0038639F" w:rsidP="0038639F">
      <w:pPr>
        <w:rPr>
          <w:rFonts w:eastAsia="MS Mincho"/>
          <w:lang w:val="en-US" w:eastAsia="ja-JP"/>
        </w:rPr>
      </w:pPr>
    </w:p>
    <w:p w:rsidR="0038639F" w:rsidRDefault="0038639F" w:rsidP="0038639F">
      <w:pPr>
        <w:rPr>
          <w:rFonts w:eastAsia="MS Mincho"/>
          <w:lang w:val="en-US" w:eastAsia="ja-JP"/>
        </w:rPr>
      </w:pPr>
    </w:p>
    <w:p w:rsidR="0038639F" w:rsidRDefault="0038639F" w:rsidP="0038639F">
      <w:pPr>
        <w:rPr>
          <w:rFonts w:eastAsia="MS Mincho"/>
          <w:lang w:val="en-US" w:eastAsia="ja-JP"/>
        </w:rPr>
      </w:pPr>
    </w:p>
    <w:p w:rsidR="0038639F" w:rsidRDefault="0038639F" w:rsidP="0038639F">
      <w:pPr>
        <w:rPr>
          <w:rFonts w:eastAsia="MS Mincho"/>
          <w:lang w:val="en-US" w:eastAsia="ja-JP"/>
        </w:rPr>
      </w:pPr>
    </w:p>
    <w:p w:rsidR="0038639F" w:rsidRPr="0038639F" w:rsidRDefault="0038639F" w:rsidP="0038639F">
      <w:pPr>
        <w:rPr>
          <w:lang w:val="en-US" w:eastAsia="ja-JP"/>
        </w:rPr>
      </w:pPr>
    </w:p>
    <w:p w:rsidR="00A85801" w:rsidRDefault="00A85801" w:rsidP="00A85801">
      <w:pPr>
        <w:pStyle w:val="berschrift1"/>
        <w:rPr>
          <w:rFonts w:eastAsia="MS Mincho"/>
        </w:rPr>
      </w:pPr>
      <w:r>
        <w:rPr>
          <w:rFonts w:eastAsia="MS Mincho"/>
        </w:rPr>
        <w:lastRenderedPageBreak/>
        <w:t>Rules About Github</w:t>
      </w:r>
    </w:p>
    <w:p w:rsidR="00A85801" w:rsidRPr="0038639F" w:rsidRDefault="00A85801" w:rsidP="00A85801">
      <w:pPr>
        <w:pStyle w:val="Listenabsatz"/>
        <w:numPr>
          <w:ilvl w:val="0"/>
          <w:numId w:val="27"/>
        </w:numPr>
        <w:rPr>
          <w:rFonts w:eastAsia="Helvetica"/>
          <w:lang w:val="en-US"/>
        </w:rPr>
      </w:pPr>
      <w:r w:rsidRPr="0038639F">
        <w:rPr>
          <w:lang w:val="en-US"/>
        </w:rPr>
        <w:t>Please double check the material you are gonna upload, all docs, codes, comments and other project related materials should be in English.</w:t>
      </w:r>
    </w:p>
    <w:p w:rsidR="00A85801" w:rsidRPr="00A85801" w:rsidRDefault="00A85801" w:rsidP="00A85801">
      <w:pPr>
        <w:rPr>
          <w:rFonts w:eastAsia="MS Mincho"/>
          <w:lang w:val="en-US" w:eastAsia="ja-JP"/>
        </w:rPr>
      </w:pPr>
    </w:p>
    <w:sectPr w:rsidR="00A85801" w:rsidRPr="00A85801" w:rsidSect="00C34081">
      <w:footerReference w:type="default" r:id="rId12"/>
      <w:pgSz w:w="11906" w:h="16838" w:code="9"/>
      <w:pgMar w:top="1814" w:right="1418" w:bottom="124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C11" w:rsidRDefault="00075C11">
      <w:r>
        <w:separator/>
      </w:r>
    </w:p>
  </w:endnote>
  <w:endnote w:type="continuationSeparator" w:id="0">
    <w:p w:rsidR="00075C11" w:rsidRDefault="00075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 Standar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048" w:rsidRDefault="00A82048" w:rsidP="00961ACD">
    <w:pPr>
      <w:pStyle w:val="Fuzeile"/>
      <w:ind w:right="360"/>
      <w:jc w:val="center"/>
    </w:pPr>
    <w:r>
      <w:rPr>
        <w:rStyle w:val="Seitenzahl"/>
      </w:rPr>
      <w:t xml:space="preserve">- </w:t>
    </w:r>
    <w:r w:rsidR="00512653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512653">
      <w:rPr>
        <w:rStyle w:val="Seitenzahl"/>
      </w:rPr>
      <w:fldChar w:fldCharType="separate"/>
    </w:r>
    <w:r w:rsidR="00583D7F">
      <w:rPr>
        <w:rStyle w:val="Seitenzahl"/>
        <w:noProof/>
      </w:rPr>
      <w:t>1</w:t>
    </w:r>
    <w:r w:rsidR="00512653">
      <w:rPr>
        <w:rStyle w:val="Seitenzahl"/>
      </w:rPr>
      <w:fldChar w:fldCharType="end"/>
    </w:r>
    <w:r>
      <w:rPr>
        <w:rStyle w:val="Seitenzahl"/>
      </w:rPr>
      <w:t xml:space="preserve"> </w:t>
    </w:r>
    <w:r>
      <w:rPr>
        <w:snapToGrid w:val="0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C11" w:rsidRDefault="00075C11">
      <w:r>
        <w:separator/>
      </w:r>
    </w:p>
  </w:footnote>
  <w:footnote w:type="continuationSeparator" w:id="0">
    <w:p w:rsidR="00075C11" w:rsidRDefault="00075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40D0"/>
    <w:multiLevelType w:val="multilevel"/>
    <w:tmpl w:val="C06ECC8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lang w:val="en-GB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17C65CD"/>
    <w:multiLevelType w:val="hybridMultilevel"/>
    <w:tmpl w:val="41827454"/>
    <w:lvl w:ilvl="0" w:tplc="59C424FC">
      <w:start w:val="1"/>
      <w:numFmt w:val="upperLetter"/>
      <w:pStyle w:val="berschriftA"/>
      <w:lvlText w:val="%1."/>
      <w:lvlJc w:val="left"/>
      <w:pPr>
        <w:ind w:left="360" w:hanging="360"/>
      </w:pPr>
      <w:rPr>
        <w:rFonts w:hint="default"/>
      </w:rPr>
    </w:lvl>
    <w:lvl w:ilvl="1" w:tplc="596E34DC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E5B35"/>
    <w:multiLevelType w:val="hybridMultilevel"/>
    <w:tmpl w:val="88A80864"/>
    <w:lvl w:ilvl="0" w:tplc="711835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9578E"/>
    <w:multiLevelType w:val="hybridMultilevel"/>
    <w:tmpl w:val="742653A4"/>
    <w:lvl w:ilvl="0" w:tplc="DEA28A20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61CC3"/>
    <w:multiLevelType w:val="hybridMultilevel"/>
    <w:tmpl w:val="1B4EC6B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94C1D"/>
    <w:multiLevelType w:val="hybridMultilevel"/>
    <w:tmpl w:val="5F88552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BC4106"/>
    <w:multiLevelType w:val="hybridMultilevel"/>
    <w:tmpl w:val="9B40560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B52D3"/>
    <w:multiLevelType w:val="hybridMultilevel"/>
    <w:tmpl w:val="7B8E5D7C"/>
    <w:lvl w:ilvl="0" w:tplc="B3E4BE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C64F3"/>
    <w:multiLevelType w:val="hybridMultilevel"/>
    <w:tmpl w:val="B106BE06"/>
    <w:lvl w:ilvl="0" w:tplc="B3E4BEEC">
      <w:start w:val="1"/>
      <w:numFmt w:val="decimal"/>
      <w:lvlText w:val="[%1]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736A338">
      <w:start w:val="4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Arial" w:eastAsia="Times New Roman" w:hAnsi="Arial" w:cs="Arial"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DA84565"/>
    <w:multiLevelType w:val="multilevel"/>
    <w:tmpl w:val="9DFA2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Formatvorlage1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321A4DEC"/>
    <w:multiLevelType w:val="hybridMultilevel"/>
    <w:tmpl w:val="37BCB424"/>
    <w:lvl w:ilvl="0" w:tplc="711835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F24A51"/>
    <w:multiLevelType w:val="hybridMultilevel"/>
    <w:tmpl w:val="29389E7A"/>
    <w:lvl w:ilvl="0" w:tplc="A40E4520">
      <w:start w:val="1"/>
      <w:numFmt w:val="decimal"/>
      <w:pStyle w:val="berschriftAa"/>
      <w:lvlText w:val="A.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FD75D3"/>
    <w:multiLevelType w:val="hybridMultilevel"/>
    <w:tmpl w:val="D29C257A"/>
    <w:lvl w:ilvl="0" w:tplc="B3E4BE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B641E9"/>
    <w:multiLevelType w:val="hybridMultilevel"/>
    <w:tmpl w:val="9782D4D2"/>
    <w:lvl w:ilvl="0" w:tplc="B3E4BE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9B6345"/>
    <w:multiLevelType w:val="hybridMultilevel"/>
    <w:tmpl w:val="FC3E6E2E"/>
    <w:lvl w:ilvl="0" w:tplc="3A228172">
      <w:start w:val="1"/>
      <w:numFmt w:val="lowerLetter"/>
      <w:lvlText w:val="%1.1"/>
      <w:lvlJc w:val="left"/>
      <w:pPr>
        <w:ind w:left="180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F7C0D20"/>
    <w:multiLevelType w:val="hybridMultilevel"/>
    <w:tmpl w:val="51F460AE"/>
    <w:lvl w:ilvl="0" w:tplc="B3E4BE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D6BBE"/>
    <w:multiLevelType w:val="hybridMultilevel"/>
    <w:tmpl w:val="6BA074A6"/>
    <w:lvl w:ilvl="0" w:tplc="990E34D2">
      <w:start w:val="1"/>
      <w:numFmt w:val="decimal"/>
      <w:pStyle w:val="berschriftA1"/>
      <w:lvlText w:val="A.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FB0EC3"/>
    <w:multiLevelType w:val="hybridMultilevel"/>
    <w:tmpl w:val="F176BEE0"/>
    <w:lvl w:ilvl="0" w:tplc="B3E4BE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504586"/>
    <w:multiLevelType w:val="hybridMultilevel"/>
    <w:tmpl w:val="EB04BD9A"/>
    <w:lvl w:ilvl="0" w:tplc="B3E4BE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3E763F"/>
    <w:multiLevelType w:val="hybridMultilevel"/>
    <w:tmpl w:val="689A3C0C"/>
    <w:numStyleLink w:val="Numbered"/>
  </w:abstractNum>
  <w:abstractNum w:abstractNumId="20">
    <w:nsid w:val="6D1B0124"/>
    <w:multiLevelType w:val="hybridMultilevel"/>
    <w:tmpl w:val="F5520CEE"/>
    <w:lvl w:ilvl="0" w:tplc="B3E4BE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062FF"/>
    <w:multiLevelType w:val="hybridMultilevel"/>
    <w:tmpl w:val="0D6AE370"/>
    <w:lvl w:ilvl="0" w:tplc="CBAC0532">
      <w:start w:val="1"/>
      <w:numFmt w:val="upperLetter"/>
      <w:pStyle w:val="AAnhang"/>
      <w:lvlText w:val="%1."/>
      <w:lvlJc w:val="left"/>
      <w:pPr>
        <w:ind w:left="214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68" w:hanging="360"/>
      </w:pPr>
    </w:lvl>
    <w:lvl w:ilvl="2" w:tplc="0407001B" w:tentative="1">
      <w:start w:val="1"/>
      <w:numFmt w:val="lowerRoman"/>
      <w:lvlText w:val="%3."/>
      <w:lvlJc w:val="right"/>
      <w:pPr>
        <w:ind w:left="3588" w:hanging="180"/>
      </w:pPr>
    </w:lvl>
    <w:lvl w:ilvl="3" w:tplc="0407000F" w:tentative="1">
      <w:start w:val="1"/>
      <w:numFmt w:val="decimal"/>
      <w:lvlText w:val="%4."/>
      <w:lvlJc w:val="left"/>
      <w:pPr>
        <w:ind w:left="4308" w:hanging="360"/>
      </w:pPr>
    </w:lvl>
    <w:lvl w:ilvl="4" w:tplc="04070019" w:tentative="1">
      <w:start w:val="1"/>
      <w:numFmt w:val="lowerLetter"/>
      <w:lvlText w:val="%5."/>
      <w:lvlJc w:val="left"/>
      <w:pPr>
        <w:ind w:left="5028" w:hanging="360"/>
      </w:pPr>
    </w:lvl>
    <w:lvl w:ilvl="5" w:tplc="0407001B" w:tentative="1">
      <w:start w:val="1"/>
      <w:numFmt w:val="lowerRoman"/>
      <w:lvlText w:val="%6."/>
      <w:lvlJc w:val="right"/>
      <w:pPr>
        <w:ind w:left="5748" w:hanging="180"/>
      </w:pPr>
    </w:lvl>
    <w:lvl w:ilvl="6" w:tplc="0407000F" w:tentative="1">
      <w:start w:val="1"/>
      <w:numFmt w:val="decimal"/>
      <w:lvlText w:val="%7."/>
      <w:lvlJc w:val="left"/>
      <w:pPr>
        <w:ind w:left="6468" w:hanging="360"/>
      </w:pPr>
    </w:lvl>
    <w:lvl w:ilvl="7" w:tplc="04070019" w:tentative="1">
      <w:start w:val="1"/>
      <w:numFmt w:val="lowerLetter"/>
      <w:lvlText w:val="%8."/>
      <w:lvlJc w:val="left"/>
      <w:pPr>
        <w:ind w:left="7188" w:hanging="360"/>
      </w:pPr>
    </w:lvl>
    <w:lvl w:ilvl="8" w:tplc="04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2">
    <w:nsid w:val="77680FA1"/>
    <w:multiLevelType w:val="hybridMultilevel"/>
    <w:tmpl w:val="911A359E"/>
    <w:lvl w:ilvl="0" w:tplc="B3E4BE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4D6367"/>
    <w:multiLevelType w:val="hybridMultilevel"/>
    <w:tmpl w:val="689A3C0C"/>
    <w:styleLink w:val="Numbered"/>
    <w:lvl w:ilvl="0" w:tplc="E4C63EF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9EC7F4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5239B4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3E6B70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445B38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6C1BC6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289BB0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242288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648682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7EC75B03"/>
    <w:multiLevelType w:val="hybridMultilevel"/>
    <w:tmpl w:val="B69E75B0"/>
    <w:lvl w:ilvl="0" w:tplc="D67C0076">
      <w:start w:val="1"/>
      <w:numFmt w:val="upperLetter"/>
      <w:pStyle w:val="A1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21"/>
  </w:num>
  <w:num w:numId="6">
    <w:abstractNumId w:val="1"/>
  </w:num>
  <w:num w:numId="7">
    <w:abstractNumId w:val="11"/>
  </w:num>
  <w:num w:numId="8">
    <w:abstractNumId w:val="14"/>
  </w:num>
  <w:num w:numId="9">
    <w:abstractNumId w:val="24"/>
  </w:num>
  <w:num w:numId="10">
    <w:abstractNumId w:val="16"/>
  </w:num>
  <w:num w:numId="11">
    <w:abstractNumId w:val="3"/>
  </w:num>
  <w:num w:numId="12">
    <w:abstractNumId w:val="15"/>
  </w:num>
  <w:num w:numId="13">
    <w:abstractNumId w:val="7"/>
  </w:num>
  <w:num w:numId="14">
    <w:abstractNumId w:val="22"/>
  </w:num>
  <w:num w:numId="15">
    <w:abstractNumId w:val="13"/>
  </w:num>
  <w:num w:numId="16">
    <w:abstractNumId w:val="18"/>
  </w:num>
  <w:num w:numId="17">
    <w:abstractNumId w:val="12"/>
  </w:num>
  <w:num w:numId="18">
    <w:abstractNumId w:val="2"/>
  </w:num>
  <w:num w:numId="19">
    <w:abstractNumId w:val="10"/>
  </w:num>
  <w:num w:numId="20">
    <w:abstractNumId w:val="17"/>
  </w:num>
  <w:num w:numId="21">
    <w:abstractNumId w:val="20"/>
  </w:num>
  <w:num w:numId="22">
    <w:abstractNumId w:val="0"/>
  </w:num>
  <w:num w:numId="23">
    <w:abstractNumId w:val="0"/>
    <w:lvlOverride w:ilvl="0">
      <w:startOverride w:val="4"/>
    </w:lvlOverride>
  </w:num>
  <w:num w:numId="24">
    <w:abstractNumId w:val="23"/>
  </w:num>
  <w:num w:numId="25">
    <w:abstractNumId w:val="19"/>
  </w:num>
  <w:num w:numId="26">
    <w:abstractNumId w:val="6"/>
  </w:num>
  <w:num w:numId="2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it-IT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onsecutiveHyphenLimit w:val="3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3F56"/>
    <w:rsid w:val="000000F9"/>
    <w:rsid w:val="00000126"/>
    <w:rsid w:val="00000B6A"/>
    <w:rsid w:val="00000FFC"/>
    <w:rsid w:val="0000145B"/>
    <w:rsid w:val="0000271B"/>
    <w:rsid w:val="00003085"/>
    <w:rsid w:val="00003524"/>
    <w:rsid w:val="0000382B"/>
    <w:rsid w:val="00003FE8"/>
    <w:rsid w:val="0000401B"/>
    <w:rsid w:val="000046B9"/>
    <w:rsid w:val="00005AFA"/>
    <w:rsid w:val="00005C45"/>
    <w:rsid w:val="000071CD"/>
    <w:rsid w:val="00007A3D"/>
    <w:rsid w:val="00011960"/>
    <w:rsid w:val="00011A4B"/>
    <w:rsid w:val="00011C76"/>
    <w:rsid w:val="000125C6"/>
    <w:rsid w:val="00013369"/>
    <w:rsid w:val="0001382C"/>
    <w:rsid w:val="0001404E"/>
    <w:rsid w:val="00014192"/>
    <w:rsid w:val="0001428F"/>
    <w:rsid w:val="00014293"/>
    <w:rsid w:val="000146E7"/>
    <w:rsid w:val="00014947"/>
    <w:rsid w:val="00014A79"/>
    <w:rsid w:val="000151AF"/>
    <w:rsid w:val="0001537E"/>
    <w:rsid w:val="00015DDD"/>
    <w:rsid w:val="00016995"/>
    <w:rsid w:val="00017573"/>
    <w:rsid w:val="00017FB7"/>
    <w:rsid w:val="0002009C"/>
    <w:rsid w:val="0002047C"/>
    <w:rsid w:val="00020F87"/>
    <w:rsid w:val="00021DFF"/>
    <w:rsid w:val="00022FA7"/>
    <w:rsid w:val="00023008"/>
    <w:rsid w:val="0002418D"/>
    <w:rsid w:val="00024197"/>
    <w:rsid w:val="00025705"/>
    <w:rsid w:val="000257B9"/>
    <w:rsid w:val="00025BC8"/>
    <w:rsid w:val="00027103"/>
    <w:rsid w:val="0002787E"/>
    <w:rsid w:val="00027AD3"/>
    <w:rsid w:val="00027EBF"/>
    <w:rsid w:val="000301DB"/>
    <w:rsid w:val="000302B0"/>
    <w:rsid w:val="000306F4"/>
    <w:rsid w:val="00030EC8"/>
    <w:rsid w:val="000313EE"/>
    <w:rsid w:val="00031798"/>
    <w:rsid w:val="00031D2C"/>
    <w:rsid w:val="00031E3C"/>
    <w:rsid w:val="000328CC"/>
    <w:rsid w:val="000339F8"/>
    <w:rsid w:val="00033AEB"/>
    <w:rsid w:val="00034CB3"/>
    <w:rsid w:val="00034D0F"/>
    <w:rsid w:val="000357A5"/>
    <w:rsid w:val="000362B0"/>
    <w:rsid w:val="000368F0"/>
    <w:rsid w:val="00037DD6"/>
    <w:rsid w:val="00040BE0"/>
    <w:rsid w:val="000421B2"/>
    <w:rsid w:val="00042562"/>
    <w:rsid w:val="00043D86"/>
    <w:rsid w:val="00044D74"/>
    <w:rsid w:val="00045864"/>
    <w:rsid w:val="000468C6"/>
    <w:rsid w:val="00046E85"/>
    <w:rsid w:val="000471BC"/>
    <w:rsid w:val="00047E1C"/>
    <w:rsid w:val="000502ED"/>
    <w:rsid w:val="00050338"/>
    <w:rsid w:val="00050986"/>
    <w:rsid w:val="00050E4D"/>
    <w:rsid w:val="00051C4B"/>
    <w:rsid w:val="0005235B"/>
    <w:rsid w:val="00052C4C"/>
    <w:rsid w:val="0005366E"/>
    <w:rsid w:val="00053D56"/>
    <w:rsid w:val="00054422"/>
    <w:rsid w:val="00054E50"/>
    <w:rsid w:val="00055427"/>
    <w:rsid w:val="00055C66"/>
    <w:rsid w:val="00055FD0"/>
    <w:rsid w:val="000560F7"/>
    <w:rsid w:val="000562C7"/>
    <w:rsid w:val="000566E6"/>
    <w:rsid w:val="00060124"/>
    <w:rsid w:val="0006093B"/>
    <w:rsid w:val="00060AF8"/>
    <w:rsid w:val="00061A9D"/>
    <w:rsid w:val="00062B54"/>
    <w:rsid w:val="00062B64"/>
    <w:rsid w:val="000631DE"/>
    <w:rsid w:val="000632DE"/>
    <w:rsid w:val="00063548"/>
    <w:rsid w:val="000648AE"/>
    <w:rsid w:val="000667D7"/>
    <w:rsid w:val="00066BAD"/>
    <w:rsid w:val="00067C51"/>
    <w:rsid w:val="00070663"/>
    <w:rsid w:val="00070675"/>
    <w:rsid w:val="000707F1"/>
    <w:rsid w:val="00070828"/>
    <w:rsid w:val="00070BB9"/>
    <w:rsid w:val="00070DBC"/>
    <w:rsid w:val="00071B93"/>
    <w:rsid w:val="000726DC"/>
    <w:rsid w:val="00072D65"/>
    <w:rsid w:val="000730EE"/>
    <w:rsid w:val="00073B31"/>
    <w:rsid w:val="0007416E"/>
    <w:rsid w:val="00074889"/>
    <w:rsid w:val="00074909"/>
    <w:rsid w:val="00074EF4"/>
    <w:rsid w:val="000754EE"/>
    <w:rsid w:val="00075C11"/>
    <w:rsid w:val="0007626C"/>
    <w:rsid w:val="0007694D"/>
    <w:rsid w:val="000817E2"/>
    <w:rsid w:val="0008287B"/>
    <w:rsid w:val="00082F04"/>
    <w:rsid w:val="00084D17"/>
    <w:rsid w:val="00084F6B"/>
    <w:rsid w:val="00085BA7"/>
    <w:rsid w:val="00085F0A"/>
    <w:rsid w:val="00086A6A"/>
    <w:rsid w:val="00086D44"/>
    <w:rsid w:val="00087075"/>
    <w:rsid w:val="00087225"/>
    <w:rsid w:val="000918D2"/>
    <w:rsid w:val="00093176"/>
    <w:rsid w:val="00094D26"/>
    <w:rsid w:val="000955A4"/>
    <w:rsid w:val="000957AC"/>
    <w:rsid w:val="00095E43"/>
    <w:rsid w:val="00097760"/>
    <w:rsid w:val="00097CCD"/>
    <w:rsid w:val="000A1DD9"/>
    <w:rsid w:val="000A2724"/>
    <w:rsid w:val="000A2D9F"/>
    <w:rsid w:val="000A36F5"/>
    <w:rsid w:val="000A44A5"/>
    <w:rsid w:val="000A4F93"/>
    <w:rsid w:val="000A54A3"/>
    <w:rsid w:val="000A570E"/>
    <w:rsid w:val="000A5A0E"/>
    <w:rsid w:val="000A6327"/>
    <w:rsid w:val="000A713B"/>
    <w:rsid w:val="000A7995"/>
    <w:rsid w:val="000B0B78"/>
    <w:rsid w:val="000B0C0E"/>
    <w:rsid w:val="000B1639"/>
    <w:rsid w:val="000B1A74"/>
    <w:rsid w:val="000B28DE"/>
    <w:rsid w:val="000B2C0C"/>
    <w:rsid w:val="000B4583"/>
    <w:rsid w:val="000B5547"/>
    <w:rsid w:val="000B569F"/>
    <w:rsid w:val="000B583A"/>
    <w:rsid w:val="000B5843"/>
    <w:rsid w:val="000B5A2F"/>
    <w:rsid w:val="000B6226"/>
    <w:rsid w:val="000B6298"/>
    <w:rsid w:val="000B64F4"/>
    <w:rsid w:val="000B6977"/>
    <w:rsid w:val="000B6DD9"/>
    <w:rsid w:val="000C0265"/>
    <w:rsid w:val="000C1F05"/>
    <w:rsid w:val="000C2354"/>
    <w:rsid w:val="000C2380"/>
    <w:rsid w:val="000C290C"/>
    <w:rsid w:val="000C2DBF"/>
    <w:rsid w:val="000C33E6"/>
    <w:rsid w:val="000C34C5"/>
    <w:rsid w:val="000C3844"/>
    <w:rsid w:val="000C41DF"/>
    <w:rsid w:val="000C4655"/>
    <w:rsid w:val="000C4E80"/>
    <w:rsid w:val="000C5502"/>
    <w:rsid w:val="000C67F9"/>
    <w:rsid w:val="000C6C5A"/>
    <w:rsid w:val="000C6C66"/>
    <w:rsid w:val="000C77FF"/>
    <w:rsid w:val="000D2E7E"/>
    <w:rsid w:val="000D59C5"/>
    <w:rsid w:val="000D63A4"/>
    <w:rsid w:val="000D6D03"/>
    <w:rsid w:val="000D703B"/>
    <w:rsid w:val="000D7861"/>
    <w:rsid w:val="000E02B1"/>
    <w:rsid w:val="000E4515"/>
    <w:rsid w:val="000E4D0F"/>
    <w:rsid w:val="000E4DA0"/>
    <w:rsid w:val="000E54E0"/>
    <w:rsid w:val="000E595A"/>
    <w:rsid w:val="000E612A"/>
    <w:rsid w:val="000F012E"/>
    <w:rsid w:val="000F0C9B"/>
    <w:rsid w:val="000F237E"/>
    <w:rsid w:val="000F48E6"/>
    <w:rsid w:val="000F4F05"/>
    <w:rsid w:val="000F5103"/>
    <w:rsid w:val="000F519B"/>
    <w:rsid w:val="000F542B"/>
    <w:rsid w:val="000F565D"/>
    <w:rsid w:val="000F58A4"/>
    <w:rsid w:val="000F68F9"/>
    <w:rsid w:val="000F693C"/>
    <w:rsid w:val="000F74FD"/>
    <w:rsid w:val="001001D0"/>
    <w:rsid w:val="00101041"/>
    <w:rsid w:val="001017B5"/>
    <w:rsid w:val="00103918"/>
    <w:rsid w:val="00103D50"/>
    <w:rsid w:val="00105765"/>
    <w:rsid w:val="0010595E"/>
    <w:rsid w:val="00105A15"/>
    <w:rsid w:val="00105E52"/>
    <w:rsid w:val="001076F0"/>
    <w:rsid w:val="001077C9"/>
    <w:rsid w:val="00107C5B"/>
    <w:rsid w:val="00110959"/>
    <w:rsid w:val="001109C3"/>
    <w:rsid w:val="00110ADD"/>
    <w:rsid w:val="0011185A"/>
    <w:rsid w:val="0011281A"/>
    <w:rsid w:val="0011325D"/>
    <w:rsid w:val="0011327C"/>
    <w:rsid w:val="00115448"/>
    <w:rsid w:val="00115776"/>
    <w:rsid w:val="00115995"/>
    <w:rsid w:val="00115A7E"/>
    <w:rsid w:val="00115CF3"/>
    <w:rsid w:val="001170A1"/>
    <w:rsid w:val="00117E4B"/>
    <w:rsid w:val="00117F21"/>
    <w:rsid w:val="001203D8"/>
    <w:rsid w:val="00120AFE"/>
    <w:rsid w:val="001215D1"/>
    <w:rsid w:val="001222CD"/>
    <w:rsid w:val="00122701"/>
    <w:rsid w:val="00122A5F"/>
    <w:rsid w:val="00122CFD"/>
    <w:rsid w:val="00123ACB"/>
    <w:rsid w:val="001246F9"/>
    <w:rsid w:val="00124886"/>
    <w:rsid w:val="00125C8E"/>
    <w:rsid w:val="00125D2D"/>
    <w:rsid w:val="00125EDF"/>
    <w:rsid w:val="00131140"/>
    <w:rsid w:val="00132612"/>
    <w:rsid w:val="001327D0"/>
    <w:rsid w:val="0013293F"/>
    <w:rsid w:val="001341F1"/>
    <w:rsid w:val="001344E4"/>
    <w:rsid w:val="001352C5"/>
    <w:rsid w:val="00135400"/>
    <w:rsid w:val="00136CB5"/>
    <w:rsid w:val="00137B3B"/>
    <w:rsid w:val="00137D83"/>
    <w:rsid w:val="001414F2"/>
    <w:rsid w:val="00141765"/>
    <w:rsid w:val="00141BAE"/>
    <w:rsid w:val="001427A8"/>
    <w:rsid w:val="00142B2D"/>
    <w:rsid w:val="00142D06"/>
    <w:rsid w:val="00142E5A"/>
    <w:rsid w:val="00142EA9"/>
    <w:rsid w:val="00143095"/>
    <w:rsid w:val="001438A5"/>
    <w:rsid w:val="00143F4A"/>
    <w:rsid w:val="001449D3"/>
    <w:rsid w:val="00145503"/>
    <w:rsid w:val="00145937"/>
    <w:rsid w:val="00145C10"/>
    <w:rsid w:val="00147341"/>
    <w:rsid w:val="0015089A"/>
    <w:rsid w:val="00152247"/>
    <w:rsid w:val="0015225C"/>
    <w:rsid w:val="00152A50"/>
    <w:rsid w:val="00153077"/>
    <w:rsid w:val="00154163"/>
    <w:rsid w:val="001548DF"/>
    <w:rsid w:val="00154A2C"/>
    <w:rsid w:val="00154ACE"/>
    <w:rsid w:val="00154F70"/>
    <w:rsid w:val="00157045"/>
    <w:rsid w:val="0015752F"/>
    <w:rsid w:val="00157FF8"/>
    <w:rsid w:val="00160D4B"/>
    <w:rsid w:val="00160F1A"/>
    <w:rsid w:val="00161110"/>
    <w:rsid w:val="00161131"/>
    <w:rsid w:val="001615A4"/>
    <w:rsid w:val="00162FE0"/>
    <w:rsid w:val="001631F3"/>
    <w:rsid w:val="00164CFF"/>
    <w:rsid w:val="00165135"/>
    <w:rsid w:val="00166123"/>
    <w:rsid w:val="00166D8C"/>
    <w:rsid w:val="0016742F"/>
    <w:rsid w:val="00170152"/>
    <w:rsid w:val="00170D8B"/>
    <w:rsid w:val="00172640"/>
    <w:rsid w:val="00173834"/>
    <w:rsid w:val="00174D72"/>
    <w:rsid w:val="00175389"/>
    <w:rsid w:val="00176741"/>
    <w:rsid w:val="00177038"/>
    <w:rsid w:val="001774A8"/>
    <w:rsid w:val="00177C7F"/>
    <w:rsid w:val="00177F7F"/>
    <w:rsid w:val="001810F1"/>
    <w:rsid w:val="0018241A"/>
    <w:rsid w:val="0018326D"/>
    <w:rsid w:val="0018479A"/>
    <w:rsid w:val="00186411"/>
    <w:rsid w:val="001867A4"/>
    <w:rsid w:val="001868E1"/>
    <w:rsid w:val="0019040D"/>
    <w:rsid w:val="001908A0"/>
    <w:rsid w:val="00191735"/>
    <w:rsid w:val="0019208F"/>
    <w:rsid w:val="001921AC"/>
    <w:rsid w:val="00192AD3"/>
    <w:rsid w:val="001934DF"/>
    <w:rsid w:val="00193C9B"/>
    <w:rsid w:val="00194216"/>
    <w:rsid w:val="00194713"/>
    <w:rsid w:val="00194E06"/>
    <w:rsid w:val="00194F55"/>
    <w:rsid w:val="00194FB4"/>
    <w:rsid w:val="0019570E"/>
    <w:rsid w:val="00195C50"/>
    <w:rsid w:val="001969C3"/>
    <w:rsid w:val="001972A8"/>
    <w:rsid w:val="00197940"/>
    <w:rsid w:val="001A02B9"/>
    <w:rsid w:val="001A06A1"/>
    <w:rsid w:val="001A0986"/>
    <w:rsid w:val="001A09FA"/>
    <w:rsid w:val="001A1006"/>
    <w:rsid w:val="001A1A31"/>
    <w:rsid w:val="001A2F57"/>
    <w:rsid w:val="001A3214"/>
    <w:rsid w:val="001A321C"/>
    <w:rsid w:val="001A4825"/>
    <w:rsid w:val="001A5144"/>
    <w:rsid w:val="001A5CED"/>
    <w:rsid w:val="001A6B78"/>
    <w:rsid w:val="001A7633"/>
    <w:rsid w:val="001A7C3E"/>
    <w:rsid w:val="001A7F89"/>
    <w:rsid w:val="001B09FD"/>
    <w:rsid w:val="001B0AF8"/>
    <w:rsid w:val="001B217A"/>
    <w:rsid w:val="001B21EF"/>
    <w:rsid w:val="001B3048"/>
    <w:rsid w:val="001B3215"/>
    <w:rsid w:val="001B3DD6"/>
    <w:rsid w:val="001B42D9"/>
    <w:rsid w:val="001B5433"/>
    <w:rsid w:val="001B562B"/>
    <w:rsid w:val="001B5E6F"/>
    <w:rsid w:val="001B5EB1"/>
    <w:rsid w:val="001B6123"/>
    <w:rsid w:val="001B7161"/>
    <w:rsid w:val="001C0398"/>
    <w:rsid w:val="001C0F58"/>
    <w:rsid w:val="001C21A5"/>
    <w:rsid w:val="001C26EF"/>
    <w:rsid w:val="001C2B53"/>
    <w:rsid w:val="001C3288"/>
    <w:rsid w:val="001C54BC"/>
    <w:rsid w:val="001C5FF2"/>
    <w:rsid w:val="001C62AD"/>
    <w:rsid w:val="001C62B7"/>
    <w:rsid w:val="001C6918"/>
    <w:rsid w:val="001C6DE2"/>
    <w:rsid w:val="001C757C"/>
    <w:rsid w:val="001C7B11"/>
    <w:rsid w:val="001D02DD"/>
    <w:rsid w:val="001D0774"/>
    <w:rsid w:val="001D14DC"/>
    <w:rsid w:val="001D15B5"/>
    <w:rsid w:val="001D27F8"/>
    <w:rsid w:val="001D30E9"/>
    <w:rsid w:val="001D387A"/>
    <w:rsid w:val="001D3993"/>
    <w:rsid w:val="001D3F8F"/>
    <w:rsid w:val="001D5017"/>
    <w:rsid w:val="001D50DB"/>
    <w:rsid w:val="001D5D6F"/>
    <w:rsid w:val="001D7741"/>
    <w:rsid w:val="001E06D2"/>
    <w:rsid w:val="001E1713"/>
    <w:rsid w:val="001E17A7"/>
    <w:rsid w:val="001E1A2E"/>
    <w:rsid w:val="001E3150"/>
    <w:rsid w:val="001E3F85"/>
    <w:rsid w:val="001E574E"/>
    <w:rsid w:val="001E590A"/>
    <w:rsid w:val="001E5911"/>
    <w:rsid w:val="001E5EE7"/>
    <w:rsid w:val="001E73C9"/>
    <w:rsid w:val="001F0D33"/>
    <w:rsid w:val="001F0F41"/>
    <w:rsid w:val="001F12C3"/>
    <w:rsid w:val="001F1615"/>
    <w:rsid w:val="001F1862"/>
    <w:rsid w:val="001F2D8C"/>
    <w:rsid w:val="001F2E73"/>
    <w:rsid w:val="001F2F20"/>
    <w:rsid w:val="001F3AFC"/>
    <w:rsid w:val="001F46E9"/>
    <w:rsid w:val="001F5035"/>
    <w:rsid w:val="001F5C3A"/>
    <w:rsid w:val="001F5DCB"/>
    <w:rsid w:val="001F5DDF"/>
    <w:rsid w:val="001F61BE"/>
    <w:rsid w:val="001F61D8"/>
    <w:rsid w:val="001F65A2"/>
    <w:rsid w:val="001F6768"/>
    <w:rsid w:val="001F7209"/>
    <w:rsid w:val="001F7673"/>
    <w:rsid w:val="001F7860"/>
    <w:rsid w:val="001F7FEF"/>
    <w:rsid w:val="0020018D"/>
    <w:rsid w:val="0020046F"/>
    <w:rsid w:val="00201ABB"/>
    <w:rsid w:val="002022AB"/>
    <w:rsid w:val="002060A7"/>
    <w:rsid w:val="00207AA9"/>
    <w:rsid w:val="00207D1E"/>
    <w:rsid w:val="00212094"/>
    <w:rsid w:val="00212578"/>
    <w:rsid w:val="0021317B"/>
    <w:rsid w:val="00213F7A"/>
    <w:rsid w:val="00214172"/>
    <w:rsid w:val="00215656"/>
    <w:rsid w:val="002161D3"/>
    <w:rsid w:val="00216ED4"/>
    <w:rsid w:val="00217444"/>
    <w:rsid w:val="002176DD"/>
    <w:rsid w:val="0022205E"/>
    <w:rsid w:val="00222A1C"/>
    <w:rsid w:val="00222E16"/>
    <w:rsid w:val="00226117"/>
    <w:rsid w:val="002265DB"/>
    <w:rsid w:val="00230D83"/>
    <w:rsid w:val="0023151A"/>
    <w:rsid w:val="00231986"/>
    <w:rsid w:val="00233030"/>
    <w:rsid w:val="00233304"/>
    <w:rsid w:val="00233673"/>
    <w:rsid w:val="002340C5"/>
    <w:rsid w:val="00234CC4"/>
    <w:rsid w:val="00234E45"/>
    <w:rsid w:val="002360EE"/>
    <w:rsid w:val="002361BD"/>
    <w:rsid w:val="002376C3"/>
    <w:rsid w:val="00237D22"/>
    <w:rsid w:val="0024112D"/>
    <w:rsid w:val="00241401"/>
    <w:rsid w:val="00242AB8"/>
    <w:rsid w:val="00242B28"/>
    <w:rsid w:val="00243C82"/>
    <w:rsid w:val="00244FB8"/>
    <w:rsid w:val="002455AB"/>
    <w:rsid w:val="00245ACE"/>
    <w:rsid w:val="00246C40"/>
    <w:rsid w:val="0025029C"/>
    <w:rsid w:val="00250AAA"/>
    <w:rsid w:val="00252842"/>
    <w:rsid w:val="00252A73"/>
    <w:rsid w:val="002531F6"/>
    <w:rsid w:val="0025324A"/>
    <w:rsid w:val="0025499D"/>
    <w:rsid w:val="002558FD"/>
    <w:rsid w:val="00256091"/>
    <w:rsid w:val="002560B2"/>
    <w:rsid w:val="00256C2D"/>
    <w:rsid w:val="002572A5"/>
    <w:rsid w:val="002575C6"/>
    <w:rsid w:val="00257B1D"/>
    <w:rsid w:val="00260BC4"/>
    <w:rsid w:val="002613C7"/>
    <w:rsid w:val="00261A97"/>
    <w:rsid w:val="0026279D"/>
    <w:rsid w:val="002634A2"/>
    <w:rsid w:val="00263F31"/>
    <w:rsid w:val="00264423"/>
    <w:rsid w:val="0026527B"/>
    <w:rsid w:val="00265779"/>
    <w:rsid w:val="00265879"/>
    <w:rsid w:val="002665CF"/>
    <w:rsid w:val="00266E18"/>
    <w:rsid w:val="00267440"/>
    <w:rsid w:val="002677F1"/>
    <w:rsid w:val="00267BF7"/>
    <w:rsid w:val="00267CD4"/>
    <w:rsid w:val="00270FCD"/>
    <w:rsid w:val="00271755"/>
    <w:rsid w:val="00271F6D"/>
    <w:rsid w:val="002725A5"/>
    <w:rsid w:val="00272CE3"/>
    <w:rsid w:val="002730FF"/>
    <w:rsid w:val="002744DA"/>
    <w:rsid w:val="00274C5A"/>
    <w:rsid w:val="00275586"/>
    <w:rsid w:val="00275785"/>
    <w:rsid w:val="00277DFA"/>
    <w:rsid w:val="00281115"/>
    <w:rsid w:val="00281D6A"/>
    <w:rsid w:val="00283622"/>
    <w:rsid w:val="0028379A"/>
    <w:rsid w:val="00285B5A"/>
    <w:rsid w:val="00285BE8"/>
    <w:rsid w:val="00285DCF"/>
    <w:rsid w:val="00286393"/>
    <w:rsid w:val="00291ACE"/>
    <w:rsid w:val="002926AA"/>
    <w:rsid w:val="00292EAF"/>
    <w:rsid w:val="00294428"/>
    <w:rsid w:val="0029488A"/>
    <w:rsid w:val="00295410"/>
    <w:rsid w:val="00296357"/>
    <w:rsid w:val="002977A2"/>
    <w:rsid w:val="00297BAE"/>
    <w:rsid w:val="00297F1A"/>
    <w:rsid w:val="002A06D7"/>
    <w:rsid w:val="002A0C2B"/>
    <w:rsid w:val="002A1175"/>
    <w:rsid w:val="002A1C8A"/>
    <w:rsid w:val="002A35AD"/>
    <w:rsid w:val="002A362E"/>
    <w:rsid w:val="002A3841"/>
    <w:rsid w:val="002A3BAD"/>
    <w:rsid w:val="002A5454"/>
    <w:rsid w:val="002A5837"/>
    <w:rsid w:val="002A64A9"/>
    <w:rsid w:val="002A6FD3"/>
    <w:rsid w:val="002A7192"/>
    <w:rsid w:val="002A7D3E"/>
    <w:rsid w:val="002B02A0"/>
    <w:rsid w:val="002B1D87"/>
    <w:rsid w:val="002B2AE3"/>
    <w:rsid w:val="002B324E"/>
    <w:rsid w:val="002B346C"/>
    <w:rsid w:val="002B4AAD"/>
    <w:rsid w:val="002B5CF0"/>
    <w:rsid w:val="002B5E4B"/>
    <w:rsid w:val="002B5FE9"/>
    <w:rsid w:val="002B6711"/>
    <w:rsid w:val="002B6C1E"/>
    <w:rsid w:val="002B6C4C"/>
    <w:rsid w:val="002B6F39"/>
    <w:rsid w:val="002B70DC"/>
    <w:rsid w:val="002B716C"/>
    <w:rsid w:val="002C0E4E"/>
    <w:rsid w:val="002C17E8"/>
    <w:rsid w:val="002C181F"/>
    <w:rsid w:val="002C1D38"/>
    <w:rsid w:val="002C1D39"/>
    <w:rsid w:val="002C2B1B"/>
    <w:rsid w:val="002C34EF"/>
    <w:rsid w:val="002C6AFA"/>
    <w:rsid w:val="002C7BCB"/>
    <w:rsid w:val="002D3469"/>
    <w:rsid w:val="002D56AC"/>
    <w:rsid w:val="002D65DA"/>
    <w:rsid w:val="002D7776"/>
    <w:rsid w:val="002D7ECB"/>
    <w:rsid w:val="002E0CDB"/>
    <w:rsid w:val="002E1C94"/>
    <w:rsid w:val="002E22F2"/>
    <w:rsid w:val="002E3640"/>
    <w:rsid w:val="002E4068"/>
    <w:rsid w:val="002E4139"/>
    <w:rsid w:val="002E43B9"/>
    <w:rsid w:val="002E45B6"/>
    <w:rsid w:val="002E4D81"/>
    <w:rsid w:val="002E4E6E"/>
    <w:rsid w:val="002E52D3"/>
    <w:rsid w:val="002E54BC"/>
    <w:rsid w:val="002E5F9E"/>
    <w:rsid w:val="002E61DD"/>
    <w:rsid w:val="002E708E"/>
    <w:rsid w:val="002F096C"/>
    <w:rsid w:val="002F15F0"/>
    <w:rsid w:val="002F2D6F"/>
    <w:rsid w:val="002F2EBB"/>
    <w:rsid w:val="002F3DAC"/>
    <w:rsid w:val="002F423E"/>
    <w:rsid w:val="002F43DB"/>
    <w:rsid w:val="002F4699"/>
    <w:rsid w:val="002F5965"/>
    <w:rsid w:val="002F78CA"/>
    <w:rsid w:val="002F7BD2"/>
    <w:rsid w:val="002F7C82"/>
    <w:rsid w:val="00300FCF"/>
    <w:rsid w:val="0030119B"/>
    <w:rsid w:val="00301893"/>
    <w:rsid w:val="00301DDD"/>
    <w:rsid w:val="00302740"/>
    <w:rsid w:val="00305070"/>
    <w:rsid w:val="003053F3"/>
    <w:rsid w:val="00305801"/>
    <w:rsid w:val="00306167"/>
    <w:rsid w:val="0030657D"/>
    <w:rsid w:val="00307887"/>
    <w:rsid w:val="00307FF8"/>
    <w:rsid w:val="003100E6"/>
    <w:rsid w:val="00310419"/>
    <w:rsid w:val="00310CDE"/>
    <w:rsid w:val="003119DD"/>
    <w:rsid w:val="00311D5A"/>
    <w:rsid w:val="003132F9"/>
    <w:rsid w:val="00313F28"/>
    <w:rsid w:val="00314037"/>
    <w:rsid w:val="00314EFF"/>
    <w:rsid w:val="003153A5"/>
    <w:rsid w:val="00315AE5"/>
    <w:rsid w:val="00315C17"/>
    <w:rsid w:val="003200C4"/>
    <w:rsid w:val="00320B3C"/>
    <w:rsid w:val="003210DB"/>
    <w:rsid w:val="0032139B"/>
    <w:rsid w:val="003235CA"/>
    <w:rsid w:val="003239BA"/>
    <w:rsid w:val="00324004"/>
    <w:rsid w:val="0032408F"/>
    <w:rsid w:val="003242F8"/>
    <w:rsid w:val="00324850"/>
    <w:rsid w:val="00324F53"/>
    <w:rsid w:val="00330608"/>
    <w:rsid w:val="00330920"/>
    <w:rsid w:val="003316A5"/>
    <w:rsid w:val="00332346"/>
    <w:rsid w:val="00332603"/>
    <w:rsid w:val="00333E53"/>
    <w:rsid w:val="00334C07"/>
    <w:rsid w:val="0033586C"/>
    <w:rsid w:val="00335BCD"/>
    <w:rsid w:val="00335C92"/>
    <w:rsid w:val="00335D7D"/>
    <w:rsid w:val="0033789B"/>
    <w:rsid w:val="00340A88"/>
    <w:rsid w:val="00340B46"/>
    <w:rsid w:val="003415C0"/>
    <w:rsid w:val="00342772"/>
    <w:rsid w:val="00342927"/>
    <w:rsid w:val="003431E5"/>
    <w:rsid w:val="0034389C"/>
    <w:rsid w:val="0034451D"/>
    <w:rsid w:val="00344B36"/>
    <w:rsid w:val="003466D6"/>
    <w:rsid w:val="0034689E"/>
    <w:rsid w:val="00346E66"/>
    <w:rsid w:val="00350833"/>
    <w:rsid w:val="00351506"/>
    <w:rsid w:val="00351C84"/>
    <w:rsid w:val="00351E29"/>
    <w:rsid w:val="00351F5C"/>
    <w:rsid w:val="003520C4"/>
    <w:rsid w:val="00353801"/>
    <w:rsid w:val="003540A1"/>
    <w:rsid w:val="003541EF"/>
    <w:rsid w:val="003561EE"/>
    <w:rsid w:val="00356391"/>
    <w:rsid w:val="0036069E"/>
    <w:rsid w:val="00360821"/>
    <w:rsid w:val="00361C4F"/>
    <w:rsid w:val="00362378"/>
    <w:rsid w:val="00362439"/>
    <w:rsid w:val="00362668"/>
    <w:rsid w:val="003645C3"/>
    <w:rsid w:val="00364E49"/>
    <w:rsid w:val="0036598B"/>
    <w:rsid w:val="00366571"/>
    <w:rsid w:val="0036698D"/>
    <w:rsid w:val="00366D25"/>
    <w:rsid w:val="003677D3"/>
    <w:rsid w:val="00367DC6"/>
    <w:rsid w:val="0037015F"/>
    <w:rsid w:val="00370696"/>
    <w:rsid w:val="00370B80"/>
    <w:rsid w:val="00370D77"/>
    <w:rsid w:val="00370F93"/>
    <w:rsid w:val="0037154B"/>
    <w:rsid w:val="00371808"/>
    <w:rsid w:val="003726E0"/>
    <w:rsid w:val="00372919"/>
    <w:rsid w:val="00372FCB"/>
    <w:rsid w:val="00374075"/>
    <w:rsid w:val="00374374"/>
    <w:rsid w:val="00375CFC"/>
    <w:rsid w:val="003773A8"/>
    <w:rsid w:val="00377637"/>
    <w:rsid w:val="00377B5F"/>
    <w:rsid w:val="0038073A"/>
    <w:rsid w:val="00380861"/>
    <w:rsid w:val="00381847"/>
    <w:rsid w:val="00381915"/>
    <w:rsid w:val="00383DE8"/>
    <w:rsid w:val="00384CEF"/>
    <w:rsid w:val="00384FF3"/>
    <w:rsid w:val="003860A5"/>
    <w:rsid w:val="0038639F"/>
    <w:rsid w:val="00386641"/>
    <w:rsid w:val="00387DA9"/>
    <w:rsid w:val="003905DD"/>
    <w:rsid w:val="00390E00"/>
    <w:rsid w:val="00391795"/>
    <w:rsid w:val="00391A90"/>
    <w:rsid w:val="00392584"/>
    <w:rsid w:val="003945F3"/>
    <w:rsid w:val="00395DE9"/>
    <w:rsid w:val="003969D5"/>
    <w:rsid w:val="00397BAA"/>
    <w:rsid w:val="00397E06"/>
    <w:rsid w:val="003A09F2"/>
    <w:rsid w:val="003A2CFB"/>
    <w:rsid w:val="003A4141"/>
    <w:rsid w:val="003A4183"/>
    <w:rsid w:val="003A6194"/>
    <w:rsid w:val="003A6B6F"/>
    <w:rsid w:val="003B003E"/>
    <w:rsid w:val="003B27F4"/>
    <w:rsid w:val="003B339B"/>
    <w:rsid w:val="003B3605"/>
    <w:rsid w:val="003B389F"/>
    <w:rsid w:val="003B3C0F"/>
    <w:rsid w:val="003B3D74"/>
    <w:rsid w:val="003B636D"/>
    <w:rsid w:val="003B7895"/>
    <w:rsid w:val="003B7E75"/>
    <w:rsid w:val="003C06E3"/>
    <w:rsid w:val="003C0842"/>
    <w:rsid w:val="003C1736"/>
    <w:rsid w:val="003C261E"/>
    <w:rsid w:val="003C3896"/>
    <w:rsid w:val="003C3BD4"/>
    <w:rsid w:val="003C4AF5"/>
    <w:rsid w:val="003C4CBB"/>
    <w:rsid w:val="003C53D0"/>
    <w:rsid w:val="003C5AEF"/>
    <w:rsid w:val="003C732E"/>
    <w:rsid w:val="003D045E"/>
    <w:rsid w:val="003D1234"/>
    <w:rsid w:val="003D1627"/>
    <w:rsid w:val="003D2E25"/>
    <w:rsid w:val="003D33DC"/>
    <w:rsid w:val="003D3629"/>
    <w:rsid w:val="003D39D9"/>
    <w:rsid w:val="003D599D"/>
    <w:rsid w:val="003D6014"/>
    <w:rsid w:val="003D60B9"/>
    <w:rsid w:val="003D6F34"/>
    <w:rsid w:val="003E0CF3"/>
    <w:rsid w:val="003E125F"/>
    <w:rsid w:val="003E1639"/>
    <w:rsid w:val="003E183B"/>
    <w:rsid w:val="003E284E"/>
    <w:rsid w:val="003E2FA4"/>
    <w:rsid w:val="003E565A"/>
    <w:rsid w:val="003E5E3D"/>
    <w:rsid w:val="003E6CCB"/>
    <w:rsid w:val="003E7DDA"/>
    <w:rsid w:val="003F1AA1"/>
    <w:rsid w:val="003F20EA"/>
    <w:rsid w:val="003F2FEF"/>
    <w:rsid w:val="003F4FDC"/>
    <w:rsid w:val="003F5AAA"/>
    <w:rsid w:val="003F5E84"/>
    <w:rsid w:val="003F6C98"/>
    <w:rsid w:val="003F707D"/>
    <w:rsid w:val="003F7212"/>
    <w:rsid w:val="003F729E"/>
    <w:rsid w:val="003F74FF"/>
    <w:rsid w:val="003F7C27"/>
    <w:rsid w:val="00400020"/>
    <w:rsid w:val="00400ED0"/>
    <w:rsid w:val="00401A04"/>
    <w:rsid w:val="00402D8C"/>
    <w:rsid w:val="00403FCE"/>
    <w:rsid w:val="00404560"/>
    <w:rsid w:val="004064A4"/>
    <w:rsid w:val="004072A7"/>
    <w:rsid w:val="004077D4"/>
    <w:rsid w:val="0040783C"/>
    <w:rsid w:val="00407F77"/>
    <w:rsid w:val="00410D92"/>
    <w:rsid w:val="00411016"/>
    <w:rsid w:val="00411A4B"/>
    <w:rsid w:val="004124BB"/>
    <w:rsid w:val="00412B8D"/>
    <w:rsid w:val="00415478"/>
    <w:rsid w:val="004155B5"/>
    <w:rsid w:val="00415A55"/>
    <w:rsid w:val="00416771"/>
    <w:rsid w:val="004175A3"/>
    <w:rsid w:val="00417A8A"/>
    <w:rsid w:val="00417FCF"/>
    <w:rsid w:val="00420932"/>
    <w:rsid w:val="004214AE"/>
    <w:rsid w:val="00421CEC"/>
    <w:rsid w:val="0042232B"/>
    <w:rsid w:val="004229DF"/>
    <w:rsid w:val="00425BDE"/>
    <w:rsid w:val="00427462"/>
    <w:rsid w:val="00427FF0"/>
    <w:rsid w:val="004305A3"/>
    <w:rsid w:val="0043109B"/>
    <w:rsid w:val="004312E1"/>
    <w:rsid w:val="00432126"/>
    <w:rsid w:val="0043321C"/>
    <w:rsid w:val="00434566"/>
    <w:rsid w:val="004347A2"/>
    <w:rsid w:val="00434DFF"/>
    <w:rsid w:val="00437257"/>
    <w:rsid w:val="0043769A"/>
    <w:rsid w:val="0044052F"/>
    <w:rsid w:val="0044093F"/>
    <w:rsid w:val="0044100E"/>
    <w:rsid w:val="00443135"/>
    <w:rsid w:val="00443A81"/>
    <w:rsid w:val="004446A4"/>
    <w:rsid w:val="00444DEE"/>
    <w:rsid w:val="00445AE8"/>
    <w:rsid w:val="00445D90"/>
    <w:rsid w:val="00446F64"/>
    <w:rsid w:val="0044758C"/>
    <w:rsid w:val="00447963"/>
    <w:rsid w:val="00447BBD"/>
    <w:rsid w:val="00451E04"/>
    <w:rsid w:val="004521DC"/>
    <w:rsid w:val="004524D8"/>
    <w:rsid w:val="0045283B"/>
    <w:rsid w:val="00452B67"/>
    <w:rsid w:val="00455B9F"/>
    <w:rsid w:val="00457345"/>
    <w:rsid w:val="00457A3A"/>
    <w:rsid w:val="00457EE8"/>
    <w:rsid w:val="00457FC6"/>
    <w:rsid w:val="0046006D"/>
    <w:rsid w:val="00460693"/>
    <w:rsid w:val="004609BE"/>
    <w:rsid w:val="00460C6F"/>
    <w:rsid w:val="00461983"/>
    <w:rsid w:val="00461F22"/>
    <w:rsid w:val="00462514"/>
    <w:rsid w:val="00462785"/>
    <w:rsid w:val="0046366F"/>
    <w:rsid w:val="00464B56"/>
    <w:rsid w:val="00465472"/>
    <w:rsid w:val="004706C1"/>
    <w:rsid w:val="0047146E"/>
    <w:rsid w:val="004715B8"/>
    <w:rsid w:val="004719D2"/>
    <w:rsid w:val="00472895"/>
    <w:rsid w:val="004732C0"/>
    <w:rsid w:val="004752CA"/>
    <w:rsid w:val="004768BA"/>
    <w:rsid w:val="00476ADF"/>
    <w:rsid w:val="00476ECF"/>
    <w:rsid w:val="0047700A"/>
    <w:rsid w:val="0047791B"/>
    <w:rsid w:val="004803DD"/>
    <w:rsid w:val="004804E8"/>
    <w:rsid w:val="0048073C"/>
    <w:rsid w:val="00480C1B"/>
    <w:rsid w:val="00482B28"/>
    <w:rsid w:val="004839CD"/>
    <w:rsid w:val="0048418A"/>
    <w:rsid w:val="00484B15"/>
    <w:rsid w:val="00484DCB"/>
    <w:rsid w:val="004856F4"/>
    <w:rsid w:val="00486B1C"/>
    <w:rsid w:val="00486B23"/>
    <w:rsid w:val="00490500"/>
    <w:rsid w:val="004910F7"/>
    <w:rsid w:val="00491177"/>
    <w:rsid w:val="00491E32"/>
    <w:rsid w:val="004920BA"/>
    <w:rsid w:val="00492C78"/>
    <w:rsid w:val="004947AD"/>
    <w:rsid w:val="00494E09"/>
    <w:rsid w:val="00495447"/>
    <w:rsid w:val="00495B00"/>
    <w:rsid w:val="00495F6B"/>
    <w:rsid w:val="0049620C"/>
    <w:rsid w:val="00496914"/>
    <w:rsid w:val="0049777B"/>
    <w:rsid w:val="00497783"/>
    <w:rsid w:val="00497FD8"/>
    <w:rsid w:val="004A032B"/>
    <w:rsid w:val="004A13FC"/>
    <w:rsid w:val="004A2539"/>
    <w:rsid w:val="004A2C41"/>
    <w:rsid w:val="004A4CD8"/>
    <w:rsid w:val="004A4E2C"/>
    <w:rsid w:val="004A551E"/>
    <w:rsid w:val="004A5986"/>
    <w:rsid w:val="004A5B09"/>
    <w:rsid w:val="004A600A"/>
    <w:rsid w:val="004A64F8"/>
    <w:rsid w:val="004A7E65"/>
    <w:rsid w:val="004A7FC8"/>
    <w:rsid w:val="004B4B49"/>
    <w:rsid w:val="004B4DDB"/>
    <w:rsid w:val="004B5310"/>
    <w:rsid w:val="004B58B2"/>
    <w:rsid w:val="004B593B"/>
    <w:rsid w:val="004B5E25"/>
    <w:rsid w:val="004B6288"/>
    <w:rsid w:val="004B67D4"/>
    <w:rsid w:val="004B6C74"/>
    <w:rsid w:val="004B76A6"/>
    <w:rsid w:val="004B7CC3"/>
    <w:rsid w:val="004B7E23"/>
    <w:rsid w:val="004C03DF"/>
    <w:rsid w:val="004C0A30"/>
    <w:rsid w:val="004C15AE"/>
    <w:rsid w:val="004C1AF4"/>
    <w:rsid w:val="004C21C9"/>
    <w:rsid w:val="004C2592"/>
    <w:rsid w:val="004C2C15"/>
    <w:rsid w:val="004C2E4D"/>
    <w:rsid w:val="004C335D"/>
    <w:rsid w:val="004C41D3"/>
    <w:rsid w:val="004C4B43"/>
    <w:rsid w:val="004C4D69"/>
    <w:rsid w:val="004C5062"/>
    <w:rsid w:val="004C522B"/>
    <w:rsid w:val="004C5971"/>
    <w:rsid w:val="004C6AB0"/>
    <w:rsid w:val="004C6E9B"/>
    <w:rsid w:val="004D1C60"/>
    <w:rsid w:val="004D1D5B"/>
    <w:rsid w:val="004D2371"/>
    <w:rsid w:val="004D2815"/>
    <w:rsid w:val="004D2FF4"/>
    <w:rsid w:val="004D3BC1"/>
    <w:rsid w:val="004D4212"/>
    <w:rsid w:val="004D7914"/>
    <w:rsid w:val="004D7F22"/>
    <w:rsid w:val="004E07D0"/>
    <w:rsid w:val="004E0CEA"/>
    <w:rsid w:val="004E0E27"/>
    <w:rsid w:val="004E16D9"/>
    <w:rsid w:val="004E189D"/>
    <w:rsid w:val="004E1B4F"/>
    <w:rsid w:val="004E1C50"/>
    <w:rsid w:val="004E4A13"/>
    <w:rsid w:val="004E57C3"/>
    <w:rsid w:val="004E616C"/>
    <w:rsid w:val="004E7E1D"/>
    <w:rsid w:val="004F06E2"/>
    <w:rsid w:val="004F0928"/>
    <w:rsid w:val="004F1C5B"/>
    <w:rsid w:val="004F207C"/>
    <w:rsid w:val="004F3477"/>
    <w:rsid w:val="004F3760"/>
    <w:rsid w:val="004F4CB0"/>
    <w:rsid w:val="004F5121"/>
    <w:rsid w:val="004F545D"/>
    <w:rsid w:val="004F549E"/>
    <w:rsid w:val="004F65E5"/>
    <w:rsid w:val="004F69E0"/>
    <w:rsid w:val="004F7E3E"/>
    <w:rsid w:val="005005AB"/>
    <w:rsid w:val="005021D3"/>
    <w:rsid w:val="005022D1"/>
    <w:rsid w:val="00502D71"/>
    <w:rsid w:val="00503140"/>
    <w:rsid w:val="00503898"/>
    <w:rsid w:val="00503996"/>
    <w:rsid w:val="00503B69"/>
    <w:rsid w:val="00505743"/>
    <w:rsid w:val="00505FE6"/>
    <w:rsid w:val="0050670C"/>
    <w:rsid w:val="00506B98"/>
    <w:rsid w:val="005101A6"/>
    <w:rsid w:val="0051071F"/>
    <w:rsid w:val="005110A4"/>
    <w:rsid w:val="0051180E"/>
    <w:rsid w:val="00512653"/>
    <w:rsid w:val="00512922"/>
    <w:rsid w:val="00512D34"/>
    <w:rsid w:val="00512D95"/>
    <w:rsid w:val="00512FAF"/>
    <w:rsid w:val="0051302C"/>
    <w:rsid w:val="00513EC8"/>
    <w:rsid w:val="005141BC"/>
    <w:rsid w:val="00515BBF"/>
    <w:rsid w:val="0051646F"/>
    <w:rsid w:val="00516A8D"/>
    <w:rsid w:val="00517BD0"/>
    <w:rsid w:val="00517D3C"/>
    <w:rsid w:val="005220A3"/>
    <w:rsid w:val="005223DF"/>
    <w:rsid w:val="005226F7"/>
    <w:rsid w:val="005242F4"/>
    <w:rsid w:val="00525174"/>
    <w:rsid w:val="005251BE"/>
    <w:rsid w:val="00525B5D"/>
    <w:rsid w:val="005260C8"/>
    <w:rsid w:val="00526522"/>
    <w:rsid w:val="005308F8"/>
    <w:rsid w:val="00530DE3"/>
    <w:rsid w:val="00530FF4"/>
    <w:rsid w:val="005332C4"/>
    <w:rsid w:val="0053491F"/>
    <w:rsid w:val="0053532E"/>
    <w:rsid w:val="0053548F"/>
    <w:rsid w:val="0053595E"/>
    <w:rsid w:val="0053648F"/>
    <w:rsid w:val="00536B54"/>
    <w:rsid w:val="00536C2B"/>
    <w:rsid w:val="00537655"/>
    <w:rsid w:val="005378F5"/>
    <w:rsid w:val="005408CE"/>
    <w:rsid w:val="00540DA4"/>
    <w:rsid w:val="005412DF"/>
    <w:rsid w:val="005416F4"/>
    <w:rsid w:val="00541DE9"/>
    <w:rsid w:val="0054226E"/>
    <w:rsid w:val="00543FF3"/>
    <w:rsid w:val="005443E8"/>
    <w:rsid w:val="0054474D"/>
    <w:rsid w:val="00544B23"/>
    <w:rsid w:val="00545A8C"/>
    <w:rsid w:val="00546926"/>
    <w:rsid w:val="00546BED"/>
    <w:rsid w:val="0054739D"/>
    <w:rsid w:val="0055015E"/>
    <w:rsid w:val="005507CA"/>
    <w:rsid w:val="00550B62"/>
    <w:rsid w:val="00550D87"/>
    <w:rsid w:val="005513D9"/>
    <w:rsid w:val="005525C4"/>
    <w:rsid w:val="00553142"/>
    <w:rsid w:val="00553179"/>
    <w:rsid w:val="00553C61"/>
    <w:rsid w:val="00553FF6"/>
    <w:rsid w:val="005561DC"/>
    <w:rsid w:val="00557446"/>
    <w:rsid w:val="00557454"/>
    <w:rsid w:val="0055793E"/>
    <w:rsid w:val="00563179"/>
    <w:rsid w:val="00563837"/>
    <w:rsid w:val="0056398E"/>
    <w:rsid w:val="00564E45"/>
    <w:rsid w:val="00565D51"/>
    <w:rsid w:val="00566434"/>
    <w:rsid w:val="00566504"/>
    <w:rsid w:val="00566DD8"/>
    <w:rsid w:val="0056758C"/>
    <w:rsid w:val="00567864"/>
    <w:rsid w:val="005679B9"/>
    <w:rsid w:val="0057055D"/>
    <w:rsid w:val="005713DD"/>
    <w:rsid w:val="00571EA8"/>
    <w:rsid w:val="00572100"/>
    <w:rsid w:val="005722F1"/>
    <w:rsid w:val="005756B7"/>
    <w:rsid w:val="00577F82"/>
    <w:rsid w:val="0058119E"/>
    <w:rsid w:val="0058168A"/>
    <w:rsid w:val="00581923"/>
    <w:rsid w:val="00581FDB"/>
    <w:rsid w:val="00582C29"/>
    <w:rsid w:val="00583523"/>
    <w:rsid w:val="00583D7F"/>
    <w:rsid w:val="0058414A"/>
    <w:rsid w:val="005847EF"/>
    <w:rsid w:val="00585B06"/>
    <w:rsid w:val="00585B56"/>
    <w:rsid w:val="00586300"/>
    <w:rsid w:val="00586A94"/>
    <w:rsid w:val="00587110"/>
    <w:rsid w:val="00590EDA"/>
    <w:rsid w:val="0059144A"/>
    <w:rsid w:val="00591A85"/>
    <w:rsid w:val="00592404"/>
    <w:rsid w:val="00592D4E"/>
    <w:rsid w:val="005940ED"/>
    <w:rsid w:val="00594494"/>
    <w:rsid w:val="005946D5"/>
    <w:rsid w:val="00594B46"/>
    <w:rsid w:val="00594CE3"/>
    <w:rsid w:val="00595D9C"/>
    <w:rsid w:val="00596240"/>
    <w:rsid w:val="00596A88"/>
    <w:rsid w:val="0059715F"/>
    <w:rsid w:val="00597371"/>
    <w:rsid w:val="00597ED0"/>
    <w:rsid w:val="005A01F2"/>
    <w:rsid w:val="005A2253"/>
    <w:rsid w:val="005A2B25"/>
    <w:rsid w:val="005A2D4B"/>
    <w:rsid w:val="005A2D8A"/>
    <w:rsid w:val="005A2EA8"/>
    <w:rsid w:val="005A3338"/>
    <w:rsid w:val="005A4089"/>
    <w:rsid w:val="005A5341"/>
    <w:rsid w:val="005A57CB"/>
    <w:rsid w:val="005A5802"/>
    <w:rsid w:val="005A62E4"/>
    <w:rsid w:val="005A6830"/>
    <w:rsid w:val="005A6D0D"/>
    <w:rsid w:val="005B0A90"/>
    <w:rsid w:val="005B0EE7"/>
    <w:rsid w:val="005B0F43"/>
    <w:rsid w:val="005B5940"/>
    <w:rsid w:val="005B59D2"/>
    <w:rsid w:val="005B7156"/>
    <w:rsid w:val="005B77CF"/>
    <w:rsid w:val="005B7B6F"/>
    <w:rsid w:val="005C1190"/>
    <w:rsid w:val="005C1C2A"/>
    <w:rsid w:val="005C1E0D"/>
    <w:rsid w:val="005C2349"/>
    <w:rsid w:val="005C3EC9"/>
    <w:rsid w:val="005C4441"/>
    <w:rsid w:val="005C4D98"/>
    <w:rsid w:val="005C5140"/>
    <w:rsid w:val="005C613C"/>
    <w:rsid w:val="005C635E"/>
    <w:rsid w:val="005C64FD"/>
    <w:rsid w:val="005C75DA"/>
    <w:rsid w:val="005C77F0"/>
    <w:rsid w:val="005C7E05"/>
    <w:rsid w:val="005C7F43"/>
    <w:rsid w:val="005D0703"/>
    <w:rsid w:val="005D0D87"/>
    <w:rsid w:val="005D10E2"/>
    <w:rsid w:val="005D1659"/>
    <w:rsid w:val="005D1D8C"/>
    <w:rsid w:val="005D1F4F"/>
    <w:rsid w:val="005D2589"/>
    <w:rsid w:val="005D2BA6"/>
    <w:rsid w:val="005D343F"/>
    <w:rsid w:val="005D365F"/>
    <w:rsid w:val="005D374A"/>
    <w:rsid w:val="005D5558"/>
    <w:rsid w:val="005D5EF0"/>
    <w:rsid w:val="005D5FD5"/>
    <w:rsid w:val="005D6251"/>
    <w:rsid w:val="005D655A"/>
    <w:rsid w:val="005D6B4B"/>
    <w:rsid w:val="005D7967"/>
    <w:rsid w:val="005E057B"/>
    <w:rsid w:val="005E0807"/>
    <w:rsid w:val="005E0AD6"/>
    <w:rsid w:val="005E12A1"/>
    <w:rsid w:val="005E13D9"/>
    <w:rsid w:val="005E1BAD"/>
    <w:rsid w:val="005E22D2"/>
    <w:rsid w:val="005E2B8B"/>
    <w:rsid w:val="005E2CD2"/>
    <w:rsid w:val="005E36D9"/>
    <w:rsid w:val="005E3CA3"/>
    <w:rsid w:val="005E4EA7"/>
    <w:rsid w:val="005E545D"/>
    <w:rsid w:val="005E65C7"/>
    <w:rsid w:val="005E6D3A"/>
    <w:rsid w:val="005E72EC"/>
    <w:rsid w:val="005F17B7"/>
    <w:rsid w:val="005F1BD0"/>
    <w:rsid w:val="005F2A65"/>
    <w:rsid w:val="005F2AA7"/>
    <w:rsid w:val="005F35D8"/>
    <w:rsid w:val="005F3D6F"/>
    <w:rsid w:val="005F5777"/>
    <w:rsid w:val="005F61F3"/>
    <w:rsid w:val="005F6222"/>
    <w:rsid w:val="005F725A"/>
    <w:rsid w:val="00600B1D"/>
    <w:rsid w:val="00600E6F"/>
    <w:rsid w:val="0060124F"/>
    <w:rsid w:val="006018D3"/>
    <w:rsid w:val="00601959"/>
    <w:rsid w:val="00601EAC"/>
    <w:rsid w:val="00602AF5"/>
    <w:rsid w:val="00602C0A"/>
    <w:rsid w:val="006037BC"/>
    <w:rsid w:val="006039FA"/>
    <w:rsid w:val="00604B10"/>
    <w:rsid w:val="00605395"/>
    <w:rsid w:val="006059E3"/>
    <w:rsid w:val="00605F9D"/>
    <w:rsid w:val="00605FE4"/>
    <w:rsid w:val="006061C6"/>
    <w:rsid w:val="00607875"/>
    <w:rsid w:val="0061016E"/>
    <w:rsid w:val="00610755"/>
    <w:rsid w:val="00610C74"/>
    <w:rsid w:val="00610FA8"/>
    <w:rsid w:val="006120FC"/>
    <w:rsid w:val="00613071"/>
    <w:rsid w:val="00613CB7"/>
    <w:rsid w:val="006140F3"/>
    <w:rsid w:val="00614302"/>
    <w:rsid w:val="00614892"/>
    <w:rsid w:val="00615201"/>
    <w:rsid w:val="00615619"/>
    <w:rsid w:val="0061578E"/>
    <w:rsid w:val="00615CBD"/>
    <w:rsid w:val="00616203"/>
    <w:rsid w:val="00616AB6"/>
    <w:rsid w:val="00616D95"/>
    <w:rsid w:val="0061742E"/>
    <w:rsid w:val="0061755E"/>
    <w:rsid w:val="00621FB5"/>
    <w:rsid w:val="006220A2"/>
    <w:rsid w:val="00622FBA"/>
    <w:rsid w:val="0062332F"/>
    <w:rsid w:val="0062379E"/>
    <w:rsid w:val="00624433"/>
    <w:rsid w:val="0062444F"/>
    <w:rsid w:val="00624D4D"/>
    <w:rsid w:val="0062605C"/>
    <w:rsid w:val="00626FED"/>
    <w:rsid w:val="0062749E"/>
    <w:rsid w:val="00627832"/>
    <w:rsid w:val="006304BA"/>
    <w:rsid w:val="006316EA"/>
    <w:rsid w:val="00631729"/>
    <w:rsid w:val="00631EEC"/>
    <w:rsid w:val="006321BE"/>
    <w:rsid w:val="006323A0"/>
    <w:rsid w:val="00632EE5"/>
    <w:rsid w:val="006332BB"/>
    <w:rsid w:val="00633D53"/>
    <w:rsid w:val="00634286"/>
    <w:rsid w:val="006352AB"/>
    <w:rsid w:val="00636B6C"/>
    <w:rsid w:val="00636BF2"/>
    <w:rsid w:val="006372DC"/>
    <w:rsid w:val="00640036"/>
    <w:rsid w:val="0064091C"/>
    <w:rsid w:val="00641F70"/>
    <w:rsid w:val="00643087"/>
    <w:rsid w:val="00646B41"/>
    <w:rsid w:val="006473E9"/>
    <w:rsid w:val="00647C71"/>
    <w:rsid w:val="006519D4"/>
    <w:rsid w:val="00652F1F"/>
    <w:rsid w:val="0065301E"/>
    <w:rsid w:val="0065359C"/>
    <w:rsid w:val="006538A3"/>
    <w:rsid w:val="0065461D"/>
    <w:rsid w:val="00654BA2"/>
    <w:rsid w:val="006562B5"/>
    <w:rsid w:val="0065702A"/>
    <w:rsid w:val="00657C7A"/>
    <w:rsid w:val="00660497"/>
    <w:rsid w:val="0066083B"/>
    <w:rsid w:val="00660BE1"/>
    <w:rsid w:val="006616F8"/>
    <w:rsid w:val="00661905"/>
    <w:rsid w:val="00662C39"/>
    <w:rsid w:val="006641A9"/>
    <w:rsid w:val="006655C0"/>
    <w:rsid w:val="00665E57"/>
    <w:rsid w:val="00666204"/>
    <w:rsid w:val="006673A6"/>
    <w:rsid w:val="00671AD0"/>
    <w:rsid w:val="006728DE"/>
    <w:rsid w:val="00673732"/>
    <w:rsid w:val="006739AB"/>
    <w:rsid w:val="00673D4F"/>
    <w:rsid w:val="00674AAF"/>
    <w:rsid w:val="006752BD"/>
    <w:rsid w:val="00675E7E"/>
    <w:rsid w:val="00676E3B"/>
    <w:rsid w:val="006806C4"/>
    <w:rsid w:val="00680774"/>
    <w:rsid w:val="00680D8F"/>
    <w:rsid w:val="00682376"/>
    <w:rsid w:val="006832ED"/>
    <w:rsid w:val="00683743"/>
    <w:rsid w:val="00683F60"/>
    <w:rsid w:val="006844B3"/>
    <w:rsid w:val="00685DB4"/>
    <w:rsid w:val="00685DED"/>
    <w:rsid w:val="00685FFC"/>
    <w:rsid w:val="0068771E"/>
    <w:rsid w:val="0068774F"/>
    <w:rsid w:val="00687CBB"/>
    <w:rsid w:val="006905F8"/>
    <w:rsid w:val="00691141"/>
    <w:rsid w:val="006915CF"/>
    <w:rsid w:val="006918F1"/>
    <w:rsid w:val="006929BD"/>
    <w:rsid w:val="00694969"/>
    <w:rsid w:val="00694D78"/>
    <w:rsid w:val="00694E7E"/>
    <w:rsid w:val="0069512A"/>
    <w:rsid w:val="00695770"/>
    <w:rsid w:val="00695E46"/>
    <w:rsid w:val="006961A1"/>
    <w:rsid w:val="0069713E"/>
    <w:rsid w:val="006972DD"/>
    <w:rsid w:val="00697A41"/>
    <w:rsid w:val="00697F01"/>
    <w:rsid w:val="006A09F8"/>
    <w:rsid w:val="006A1CFB"/>
    <w:rsid w:val="006A3743"/>
    <w:rsid w:val="006A420A"/>
    <w:rsid w:val="006A4337"/>
    <w:rsid w:val="006A4BA1"/>
    <w:rsid w:val="006A5D81"/>
    <w:rsid w:val="006A68ED"/>
    <w:rsid w:val="006A6942"/>
    <w:rsid w:val="006B0479"/>
    <w:rsid w:val="006B04A7"/>
    <w:rsid w:val="006B05DE"/>
    <w:rsid w:val="006B0639"/>
    <w:rsid w:val="006B30BC"/>
    <w:rsid w:val="006B42BB"/>
    <w:rsid w:val="006B6683"/>
    <w:rsid w:val="006B6CE4"/>
    <w:rsid w:val="006B748F"/>
    <w:rsid w:val="006B7C6B"/>
    <w:rsid w:val="006C1057"/>
    <w:rsid w:val="006C1267"/>
    <w:rsid w:val="006C13D5"/>
    <w:rsid w:val="006C15C7"/>
    <w:rsid w:val="006C1704"/>
    <w:rsid w:val="006C2149"/>
    <w:rsid w:val="006C289D"/>
    <w:rsid w:val="006C2E3D"/>
    <w:rsid w:val="006C31C8"/>
    <w:rsid w:val="006C50E8"/>
    <w:rsid w:val="006C5526"/>
    <w:rsid w:val="006C5534"/>
    <w:rsid w:val="006C5F0F"/>
    <w:rsid w:val="006C5F4E"/>
    <w:rsid w:val="006C67BC"/>
    <w:rsid w:val="006C67D0"/>
    <w:rsid w:val="006C6F9B"/>
    <w:rsid w:val="006C7B11"/>
    <w:rsid w:val="006D0014"/>
    <w:rsid w:val="006D06E7"/>
    <w:rsid w:val="006D091C"/>
    <w:rsid w:val="006D211D"/>
    <w:rsid w:val="006D43C9"/>
    <w:rsid w:val="006D45B9"/>
    <w:rsid w:val="006D491B"/>
    <w:rsid w:val="006D4ED2"/>
    <w:rsid w:val="006D52D9"/>
    <w:rsid w:val="006D5B3A"/>
    <w:rsid w:val="006D66AA"/>
    <w:rsid w:val="006D7806"/>
    <w:rsid w:val="006D7E42"/>
    <w:rsid w:val="006E01C1"/>
    <w:rsid w:val="006E15E2"/>
    <w:rsid w:val="006E20F5"/>
    <w:rsid w:val="006E2E2C"/>
    <w:rsid w:val="006E355D"/>
    <w:rsid w:val="006E3CCA"/>
    <w:rsid w:val="006E443B"/>
    <w:rsid w:val="006E46EE"/>
    <w:rsid w:val="006E4BCE"/>
    <w:rsid w:val="006E4BE9"/>
    <w:rsid w:val="006E5DB9"/>
    <w:rsid w:val="006E6C8D"/>
    <w:rsid w:val="006E710C"/>
    <w:rsid w:val="006E73E9"/>
    <w:rsid w:val="006F0B7B"/>
    <w:rsid w:val="006F0DBC"/>
    <w:rsid w:val="006F1B6D"/>
    <w:rsid w:val="006F2437"/>
    <w:rsid w:val="006F2A1B"/>
    <w:rsid w:val="006F2BA8"/>
    <w:rsid w:val="006F3648"/>
    <w:rsid w:val="006F4A25"/>
    <w:rsid w:val="006F57AA"/>
    <w:rsid w:val="006F6504"/>
    <w:rsid w:val="006F7A86"/>
    <w:rsid w:val="006F7F15"/>
    <w:rsid w:val="0070135A"/>
    <w:rsid w:val="00701D2A"/>
    <w:rsid w:val="00702107"/>
    <w:rsid w:val="00705208"/>
    <w:rsid w:val="007055A8"/>
    <w:rsid w:val="00705BBC"/>
    <w:rsid w:val="007078DE"/>
    <w:rsid w:val="00710073"/>
    <w:rsid w:val="00712671"/>
    <w:rsid w:val="00712A89"/>
    <w:rsid w:val="00712C89"/>
    <w:rsid w:val="00712D6E"/>
    <w:rsid w:val="00712F17"/>
    <w:rsid w:val="00713344"/>
    <w:rsid w:val="0071432F"/>
    <w:rsid w:val="00714442"/>
    <w:rsid w:val="00715311"/>
    <w:rsid w:val="00715856"/>
    <w:rsid w:val="00721933"/>
    <w:rsid w:val="007222FE"/>
    <w:rsid w:val="007223ED"/>
    <w:rsid w:val="00722415"/>
    <w:rsid w:val="0072367C"/>
    <w:rsid w:val="007239C0"/>
    <w:rsid w:val="007241D6"/>
    <w:rsid w:val="00725853"/>
    <w:rsid w:val="00725A73"/>
    <w:rsid w:val="00725D2F"/>
    <w:rsid w:val="007266D3"/>
    <w:rsid w:val="00727E4F"/>
    <w:rsid w:val="007300CD"/>
    <w:rsid w:val="00731416"/>
    <w:rsid w:val="00732047"/>
    <w:rsid w:val="0073292F"/>
    <w:rsid w:val="007329CD"/>
    <w:rsid w:val="0073354E"/>
    <w:rsid w:val="00735E39"/>
    <w:rsid w:val="00736289"/>
    <w:rsid w:val="0073664C"/>
    <w:rsid w:val="00736BD8"/>
    <w:rsid w:val="00740A58"/>
    <w:rsid w:val="00740DD4"/>
    <w:rsid w:val="00741A32"/>
    <w:rsid w:val="007463EC"/>
    <w:rsid w:val="00750259"/>
    <w:rsid w:val="00750E36"/>
    <w:rsid w:val="007520A0"/>
    <w:rsid w:val="00752FB6"/>
    <w:rsid w:val="00754F1D"/>
    <w:rsid w:val="00755CC5"/>
    <w:rsid w:val="00755DFF"/>
    <w:rsid w:val="007570A6"/>
    <w:rsid w:val="007613B2"/>
    <w:rsid w:val="00761631"/>
    <w:rsid w:val="00761814"/>
    <w:rsid w:val="00762AB2"/>
    <w:rsid w:val="00762DF8"/>
    <w:rsid w:val="00764047"/>
    <w:rsid w:val="0076426D"/>
    <w:rsid w:val="00764A6B"/>
    <w:rsid w:val="00764E59"/>
    <w:rsid w:val="007650AC"/>
    <w:rsid w:val="00765300"/>
    <w:rsid w:val="00765355"/>
    <w:rsid w:val="007653B9"/>
    <w:rsid w:val="007659BC"/>
    <w:rsid w:val="007677A3"/>
    <w:rsid w:val="00770431"/>
    <w:rsid w:val="007719DE"/>
    <w:rsid w:val="00772ABD"/>
    <w:rsid w:val="007734CD"/>
    <w:rsid w:val="007739F4"/>
    <w:rsid w:val="00773E75"/>
    <w:rsid w:val="00774415"/>
    <w:rsid w:val="00774422"/>
    <w:rsid w:val="00774931"/>
    <w:rsid w:val="00775653"/>
    <w:rsid w:val="0077622C"/>
    <w:rsid w:val="00776F5C"/>
    <w:rsid w:val="007774A7"/>
    <w:rsid w:val="0078088C"/>
    <w:rsid w:val="00780CB9"/>
    <w:rsid w:val="0078175E"/>
    <w:rsid w:val="00781AF1"/>
    <w:rsid w:val="007820D0"/>
    <w:rsid w:val="00783218"/>
    <w:rsid w:val="007842E3"/>
    <w:rsid w:val="007843A6"/>
    <w:rsid w:val="007858C6"/>
    <w:rsid w:val="007862E5"/>
    <w:rsid w:val="00791F9D"/>
    <w:rsid w:val="00792CF2"/>
    <w:rsid w:val="007943B3"/>
    <w:rsid w:val="00794B40"/>
    <w:rsid w:val="007952D9"/>
    <w:rsid w:val="00797997"/>
    <w:rsid w:val="00797D6A"/>
    <w:rsid w:val="007A0797"/>
    <w:rsid w:val="007A0925"/>
    <w:rsid w:val="007A1E5D"/>
    <w:rsid w:val="007A240B"/>
    <w:rsid w:val="007A3800"/>
    <w:rsid w:val="007A3EEA"/>
    <w:rsid w:val="007A5FBA"/>
    <w:rsid w:val="007B171F"/>
    <w:rsid w:val="007B2048"/>
    <w:rsid w:val="007B3A8C"/>
    <w:rsid w:val="007B3AD3"/>
    <w:rsid w:val="007B3DD2"/>
    <w:rsid w:val="007B4392"/>
    <w:rsid w:val="007B5614"/>
    <w:rsid w:val="007B563C"/>
    <w:rsid w:val="007B57E9"/>
    <w:rsid w:val="007B595F"/>
    <w:rsid w:val="007B62FB"/>
    <w:rsid w:val="007B6B81"/>
    <w:rsid w:val="007B6E22"/>
    <w:rsid w:val="007B764A"/>
    <w:rsid w:val="007C00F9"/>
    <w:rsid w:val="007C140B"/>
    <w:rsid w:val="007C19F0"/>
    <w:rsid w:val="007C2B5A"/>
    <w:rsid w:val="007C4301"/>
    <w:rsid w:val="007C4362"/>
    <w:rsid w:val="007C4953"/>
    <w:rsid w:val="007C5CE2"/>
    <w:rsid w:val="007C72E4"/>
    <w:rsid w:val="007C736B"/>
    <w:rsid w:val="007C791F"/>
    <w:rsid w:val="007C7C8A"/>
    <w:rsid w:val="007D002D"/>
    <w:rsid w:val="007D0609"/>
    <w:rsid w:val="007D2391"/>
    <w:rsid w:val="007D26D7"/>
    <w:rsid w:val="007D2DF4"/>
    <w:rsid w:val="007D345A"/>
    <w:rsid w:val="007D4067"/>
    <w:rsid w:val="007D6137"/>
    <w:rsid w:val="007D6427"/>
    <w:rsid w:val="007D6744"/>
    <w:rsid w:val="007D6C0F"/>
    <w:rsid w:val="007D720D"/>
    <w:rsid w:val="007E0B97"/>
    <w:rsid w:val="007E0EBA"/>
    <w:rsid w:val="007E1484"/>
    <w:rsid w:val="007E2C19"/>
    <w:rsid w:val="007E2F95"/>
    <w:rsid w:val="007E32A8"/>
    <w:rsid w:val="007E3918"/>
    <w:rsid w:val="007E5509"/>
    <w:rsid w:val="007E61EB"/>
    <w:rsid w:val="007E65C8"/>
    <w:rsid w:val="007E6B24"/>
    <w:rsid w:val="007E6D96"/>
    <w:rsid w:val="007E7902"/>
    <w:rsid w:val="007F0401"/>
    <w:rsid w:val="007F09C4"/>
    <w:rsid w:val="007F0D24"/>
    <w:rsid w:val="007F154C"/>
    <w:rsid w:val="007F1A4E"/>
    <w:rsid w:val="007F33E1"/>
    <w:rsid w:val="007F3BD0"/>
    <w:rsid w:val="007F3DE8"/>
    <w:rsid w:val="007F4473"/>
    <w:rsid w:val="007F5819"/>
    <w:rsid w:val="007F602F"/>
    <w:rsid w:val="007F6E4D"/>
    <w:rsid w:val="007F71F0"/>
    <w:rsid w:val="007F727F"/>
    <w:rsid w:val="00800027"/>
    <w:rsid w:val="00802DC6"/>
    <w:rsid w:val="00805AE8"/>
    <w:rsid w:val="0080627D"/>
    <w:rsid w:val="00806F6F"/>
    <w:rsid w:val="008076BE"/>
    <w:rsid w:val="008113C2"/>
    <w:rsid w:val="00811B81"/>
    <w:rsid w:val="0081307C"/>
    <w:rsid w:val="008130C0"/>
    <w:rsid w:val="00813F56"/>
    <w:rsid w:val="00813F74"/>
    <w:rsid w:val="00814948"/>
    <w:rsid w:val="00814BB7"/>
    <w:rsid w:val="00814EDE"/>
    <w:rsid w:val="00815AD7"/>
    <w:rsid w:val="008164E2"/>
    <w:rsid w:val="00821225"/>
    <w:rsid w:val="00821A84"/>
    <w:rsid w:val="00822379"/>
    <w:rsid w:val="008224D9"/>
    <w:rsid w:val="00822865"/>
    <w:rsid w:val="00822945"/>
    <w:rsid w:val="00825F38"/>
    <w:rsid w:val="008263C9"/>
    <w:rsid w:val="00826832"/>
    <w:rsid w:val="008269A1"/>
    <w:rsid w:val="00826C99"/>
    <w:rsid w:val="00827832"/>
    <w:rsid w:val="008305DB"/>
    <w:rsid w:val="00831CAF"/>
    <w:rsid w:val="00831D69"/>
    <w:rsid w:val="00832616"/>
    <w:rsid w:val="008348EC"/>
    <w:rsid w:val="008358FB"/>
    <w:rsid w:val="00835F51"/>
    <w:rsid w:val="0083630D"/>
    <w:rsid w:val="00836CC8"/>
    <w:rsid w:val="00836F80"/>
    <w:rsid w:val="00837628"/>
    <w:rsid w:val="00840551"/>
    <w:rsid w:val="008405F9"/>
    <w:rsid w:val="0084401C"/>
    <w:rsid w:val="008440E7"/>
    <w:rsid w:val="00844796"/>
    <w:rsid w:val="00845566"/>
    <w:rsid w:val="00846AAE"/>
    <w:rsid w:val="008477EB"/>
    <w:rsid w:val="00847BDD"/>
    <w:rsid w:val="00850310"/>
    <w:rsid w:val="00850C91"/>
    <w:rsid w:val="008529B9"/>
    <w:rsid w:val="00853189"/>
    <w:rsid w:val="00853AC2"/>
    <w:rsid w:val="00855209"/>
    <w:rsid w:val="00855823"/>
    <w:rsid w:val="00856A8A"/>
    <w:rsid w:val="00857A20"/>
    <w:rsid w:val="00860FF8"/>
    <w:rsid w:val="008613E1"/>
    <w:rsid w:val="008618CD"/>
    <w:rsid w:val="00862912"/>
    <w:rsid w:val="00862AB0"/>
    <w:rsid w:val="00863B97"/>
    <w:rsid w:val="00864CF9"/>
    <w:rsid w:val="008655D6"/>
    <w:rsid w:val="008660FB"/>
    <w:rsid w:val="008660FC"/>
    <w:rsid w:val="0086671F"/>
    <w:rsid w:val="008668EA"/>
    <w:rsid w:val="0086750C"/>
    <w:rsid w:val="00870504"/>
    <w:rsid w:val="008719D9"/>
    <w:rsid w:val="00871C1D"/>
    <w:rsid w:val="00872A06"/>
    <w:rsid w:val="00873061"/>
    <w:rsid w:val="00873872"/>
    <w:rsid w:val="00873D16"/>
    <w:rsid w:val="00873EB7"/>
    <w:rsid w:val="00874335"/>
    <w:rsid w:val="008746B7"/>
    <w:rsid w:val="008765C6"/>
    <w:rsid w:val="00876763"/>
    <w:rsid w:val="0087699A"/>
    <w:rsid w:val="00876FB4"/>
    <w:rsid w:val="008777B5"/>
    <w:rsid w:val="00877CA2"/>
    <w:rsid w:val="00885040"/>
    <w:rsid w:val="00885437"/>
    <w:rsid w:val="0088618F"/>
    <w:rsid w:val="00890A08"/>
    <w:rsid w:val="008920A0"/>
    <w:rsid w:val="00892E8D"/>
    <w:rsid w:val="0089348E"/>
    <w:rsid w:val="00894204"/>
    <w:rsid w:val="008945FC"/>
    <w:rsid w:val="00894757"/>
    <w:rsid w:val="00894A9D"/>
    <w:rsid w:val="00896206"/>
    <w:rsid w:val="008966AD"/>
    <w:rsid w:val="00896B71"/>
    <w:rsid w:val="0089790C"/>
    <w:rsid w:val="008A1895"/>
    <w:rsid w:val="008A300F"/>
    <w:rsid w:val="008A3C9A"/>
    <w:rsid w:val="008A5879"/>
    <w:rsid w:val="008A60A8"/>
    <w:rsid w:val="008A6351"/>
    <w:rsid w:val="008A64BB"/>
    <w:rsid w:val="008A7728"/>
    <w:rsid w:val="008B0AAD"/>
    <w:rsid w:val="008B2913"/>
    <w:rsid w:val="008B4F5C"/>
    <w:rsid w:val="008B5EFD"/>
    <w:rsid w:val="008B64D7"/>
    <w:rsid w:val="008B7F1E"/>
    <w:rsid w:val="008C03B0"/>
    <w:rsid w:val="008C16CD"/>
    <w:rsid w:val="008C1F84"/>
    <w:rsid w:val="008C2186"/>
    <w:rsid w:val="008C2DEF"/>
    <w:rsid w:val="008C3EBE"/>
    <w:rsid w:val="008C4A46"/>
    <w:rsid w:val="008C4B3F"/>
    <w:rsid w:val="008C54AF"/>
    <w:rsid w:val="008C5743"/>
    <w:rsid w:val="008C5CEA"/>
    <w:rsid w:val="008C5CFF"/>
    <w:rsid w:val="008C6CC9"/>
    <w:rsid w:val="008C718C"/>
    <w:rsid w:val="008C77B9"/>
    <w:rsid w:val="008C7A6E"/>
    <w:rsid w:val="008D1103"/>
    <w:rsid w:val="008D3B3C"/>
    <w:rsid w:val="008D5038"/>
    <w:rsid w:val="008D53CC"/>
    <w:rsid w:val="008D62EE"/>
    <w:rsid w:val="008D75DE"/>
    <w:rsid w:val="008D7FC9"/>
    <w:rsid w:val="008E09B5"/>
    <w:rsid w:val="008E1969"/>
    <w:rsid w:val="008E22CE"/>
    <w:rsid w:val="008E339E"/>
    <w:rsid w:val="008E3796"/>
    <w:rsid w:val="008E41AF"/>
    <w:rsid w:val="008E5750"/>
    <w:rsid w:val="008E585B"/>
    <w:rsid w:val="008E5D10"/>
    <w:rsid w:val="008E6038"/>
    <w:rsid w:val="008E62F1"/>
    <w:rsid w:val="008E69B9"/>
    <w:rsid w:val="008E6E80"/>
    <w:rsid w:val="008E7C98"/>
    <w:rsid w:val="008E7CCE"/>
    <w:rsid w:val="008E7DED"/>
    <w:rsid w:val="008F0326"/>
    <w:rsid w:val="008F1271"/>
    <w:rsid w:val="008F18BD"/>
    <w:rsid w:val="008F3110"/>
    <w:rsid w:val="008F3367"/>
    <w:rsid w:val="008F496E"/>
    <w:rsid w:val="008F5B45"/>
    <w:rsid w:val="008F5E66"/>
    <w:rsid w:val="008F62EA"/>
    <w:rsid w:val="008F72BB"/>
    <w:rsid w:val="009006E6"/>
    <w:rsid w:val="0090089E"/>
    <w:rsid w:val="009008ED"/>
    <w:rsid w:val="00901358"/>
    <w:rsid w:val="009018C7"/>
    <w:rsid w:val="00901F95"/>
    <w:rsid w:val="009026E2"/>
    <w:rsid w:val="00903186"/>
    <w:rsid w:val="009034CF"/>
    <w:rsid w:val="00903B63"/>
    <w:rsid w:val="00903B8B"/>
    <w:rsid w:val="00903EF9"/>
    <w:rsid w:val="009054AE"/>
    <w:rsid w:val="00905FE6"/>
    <w:rsid w:val="009075E8"/>
    <w:rsid w:val="00907721"/>
    <w:rsid w:val="009077AC"/>
    <w:rsid w:val="00907B7F"/>
    <w:rsid w:val="00910115"/>
    <w:rsid w:val="0091029D"/>
    <w:rsid w:val="00913B9C"/>
    <w:rsid w:val="00914682"/>
    <w:rsid w:val="009151FC"/>
    <w:rsid w:val="0091584F"/>
    <w:rsid w:val="00915957"/>
    <w:rsid w:val="00915A4C"/>
    <w:rsid w:val="00915A61"/>
    <w:rsid w:val="00915FDA"/>
    <w:rsid w:val="00916406"/>
    <w:rsid w:val="009173E2"/>
    <w:rsid w:val="009201E6"/>
    <w:rsid w:val="00920AD4"/>
    <w:rsid w:val="00920F12"/>
    <w:rsid w:val="00921AB4"/>
    <w:rsid w:val="00921F5A"/>
    <w:rsid w:val="0092406C"/>
    <w:rsid w:val="00924A79"/>
    <w:rsid w:val="00924F1C"/>
    <w:rsid w:val="009256A5"/>
    <w:rsid w:val="00925A96"/>
    <w:rsid w:val="00927400"/>
    <w:rsid w:val="0093009F"/>
    <w:rsid w:val="009302EB"/>
    <w:rsid w:val="00930739"/>
    <w:rsid w:val="00930EF9"/>
    <w:rsid w:val="00931BAA"/>
    <w:rsid w:val="00932005"/>
    <w:rsid w:val="0093208B"/>
    <w:rsid w:val="00933A0F"/>
    <w:rsid w:val="009343F4"/>
    <w:rsid w:val="009345C0"/>
    <w:rsid w:val="00934EE7"/>
    <w:rsid w:val="00936637"/>
    <w:rsid w:val="00936E40"/>
    <w:rsid w:val="00937789"/>
    <w:rsid w:val="00940BEC"/>
    <w:rsid w:val="009420E7"/>
    <w:rsid w:val="00944608"/>
    <w:rsid w:val="00944694"/>
    <w:rsid w:val="00945098"/>
    <w:rsid w:val="00945C0F"/>
    <w:rsid w:val="00946489"/>
    <w:rsid w:val="00946F2E"/>
    <w:rsid w:val="009508C3"/>
    <w:rsid w:val="0095129D"/>
    <w:rsid w:val="00951CFB"/>
    <w:rsid w:val="00953657"/>
    <w:rsid w:val="00953DD6"/>
    <w:rsid w:val="00954030"/>
    <w:rsid w:val="009545E5"/>
    <w:rsid w:val="00954758"/>
    <w:rsid w:val="009556B3"/>
    <w:rsid w:val="0095591D"/>
    <w:rsid w:val="00955D64"/>
    <w:rsid w:val="00956128"/>
    <w:rsid w:val="00956E7E"/>
    <w:rsid w:val="00957ABC"/>
    <w:rsid w:val="00960F41"/>
    <w:rsid w:val="00961A0A"/>
    <w:rsid w:val="00961ACD"/>
    <w:rsid w:val="009622DB"/>
    <w:rsid w:val="00962CD8"/>
    <w:rsid w:val="00963C45"/>
    <w:rsid w:val="00965019"/>
    <w:rsid w:val="00965477"/>
    <w:rsid w:val="0096725F"/>
    <w:rsid w:val="00970372"/>
    <w:rsid w:val="0097262A"/>
    <w:rsid w:val="00972E07"/>
    <w:rsid w:val="0097300A"/>
    <w:rsid w:val="009736E9"/>
    <w:rsid w:val="0097380A"/>
    <w:rsid w:val="00974787"/>
    <w:rsid w:val="009747EF"/>
    <w:rsid w:val="0097481D"/>
    <w:rsid w:val="00974B5F"/>
    <w:rsid w:val="0097565C"/>
    <w:rsid w:val="00975E9A"/>
    <w:rsid w:val="009766E0"/>
    <w:rsid w:val="009773E2"/>
    <w:rsid w:val="00977DCC"/>
    <w:rsid w:val="00980378"/>
    <w:rsid w:val="0098045C"/>
    <w:rsid w:val="00980EBA"/>
    <w:rsid w:val="00981CE4"/>
    <w:rsid w:val="00982224"/>
    <w:rsid w:val="009825F7"/>
    <w:rsid w:val="009829AD"/>
    <w:rsid w:val="00982B2C"/>
    <w:rsid w:val="00982FA3"/>
    <w:rsid w:val="00984141"/>
    <w:rsid w:val="00986FFE"/>
    <w:rsid w:val="009902C6"/>
    <w:rsid w:val="00991C4D"/>
    <w:rsid w:val="00991D3A"/>
    <w:rsid w:val="009931D4"/>
    <w:rsid w:val="009945C6"/>
    <w:rsid w:val="0099478E"/>
    <w:rsid w:val="00994D9B"/>
    <w:rsid w:val="0099513C"/>
    <w:rsid w:val="00996255"/>
    <w:rsid w:val="009965D7"/>
    <w:rsid w:val="0099676D"/>
    <w:rsid w:val="00997A2D"/>
    <w:rsid w:val="009A0CEC"/>
    <w:rsid w:val="009A0E43"/>
    <w:rsid w:val="009A0F3A"/>
    <w:rsid w:val="009A2C7B"/>
    <w:rsid w:val="009A3694"/>
    <w:rsid w:val="009A37DA"/>
    <w:rsid w:val="009A3C7A"/>
    <w:rsid w:val="009A3CBD"/>
    <w:rsid w:val="009A4016"/>
    <w:rsid w:val="009A4DA4"/>
    <w:rsid w:val="009A7699"/>
    <w:rsid w:val="009A7D26"/>
    <w:rsid w:val="009A7FA9"/>
    <w:rsid w:val="009B0633"/>
    <w:rsid w:val="009B0FE8"/>
    <w:rsid w:val="009B1708"/>
    <w:rsid w:val="009B1B72"/>
    <w:rsid w:val="009B1CC6"/>
    <w:rsid w:val="009B28E6"/>
    <w:rsid w:val="009B29F4"/>
    <w:rsid w:val="009B32E8"/>
    <w:rsid w:val="009B3D13"/>
    <w:rsid w:val="009B4631"/>
    <w:rsid w:val="009B47FE"/>
    <w:rsid w:val="009B489E"/>
    <w:rsid w:val="009B49F3"/>
    <w:rsid w:val="009B4C9A"/>
    <w:rsid w:val="009B59AC"/>
    <w:rsid w:val="009B5B80"/>
    <w:rsid w:val="009B664A"/>
    <w:rsid w:val="009B6AC5"/>
    <w:rsid w:val="009B6E16"/>
    <w:rsid w:val="009B700A"/>
    <w:rsid w:val="009B76B4"/>
    <w:rsid w:val="009B76C3"/>
    <w:rsid w:val="009C0E1A"/>
    <w:rsid w:val="009C0ED0"/>
    <w:rsid w:val="009C2309"/>
    <w:rsid w:val="009C2684"/>
    <w:rsid w:val="009C2952"/>
    <w:rsid w:val="009C4264"/>
    <w:rsid w:val="009C4295"/>
    <w:rsid w:val="009C4618"/>
    <w:rsid w:val="009C5354"/>
    <w:rsid w:val="009C5F45"/>
    <w:rsid w:val="009C6217"/>
    <w:rsid w:val="009C7EEA"/>
    <w:rsid w:val="009D01E6"/>
    <w:rsid w:val="009D09B2"/>
    <w:rsid w:val="009D0A83"/>
    <w:rsid w:val="009D0DA2"/>
    <w:rsid w:val="009D1268"/>
    <w:rsid w:val="009D1596"/>
    <w:rsid w:val="009D1998"/>
    <w:rsid w:val="009D21D3"/>
    <w:rsid w:val="009D225B"/>
    <w:rsid w:val="009D3000"/>
    <w:rsid w:val="009D399F"/>
    <w:rsid w:val="009D3DBC"/>
    <w:rsid w:val="009D5444"/>
    <w:rsid w:val="009D5EBC"/>
    <w:rsid w:val="009D671A"/>
    <w:rsid w:val="009D6EAD"/>
    <w:rsid w:val="009E0128"/>
    <w:rsid w:val="009E0726"/>
    <w:rsid w:val="009E0936"/>
    <w:rsid w:val="009E188B"/>
    <w:rsid w:val="009E356A"/>
    <w:rsid w:val="009E4261"/>
    <w:rsid w:val="009E4E15"/>
    <w:rsid w:val="009E519B"/>
    <w:rsid w:val="009E5354"/>
    <w:rsid w:val="009E5B3F"/>
    <w:rsid w:val="009E6A51"/>
    <w:rsid w:val="009E7BE7"/>
    <w:rsid w:val="009F0D64"/>
    <w:rsid w:val="009F1028"/>
    <w:rsid w:val="009F194F"/>
    <w:rsid w:val="009F1C8D"/>
    <w:rsid w:val="009F1EFB"/>
    <w:rsid w:val="009F2721"/>
    <w:rsid w:val="009F2744"/>
    <w:rsid w:val="009F291C"/>
    <w:rsid w:val="009F36B0"/>
    <w:rsid w:val="009F3D74"/>
    <w:rsid w:val="009F553B"/>
    <w:rsid w:val="009F5CF6"/>
    <w:rsid w:val="009F5DC1"/>
    <w:rsid w:val="009F6431"/>
    <w:rsid w:val="009F6500"/>
    <w:rsid w:val="009F6E29"/>
    <w:rsid w:val="00A002E0"/>
    <w:rsid w:val="00A01269"/>
    <w:rsid w:val="00A01C3A"/>
    <w:rsid w:val="00A0239B"/>
    <w:rsid w:val="00A02D43"/>
    <w:rsid w:val="00A03876"/>
    <w:rsid w:val="00A04141"/>
    <w:rsid w:val="00A042B4"/>
    <w:rsid w:val="00A043FA"/>
    <w:rsid w:val="00A04579"/>
    <w:rsid w:val="00A05560"/>
    <w:rsid w:val="00A055B5"/>
    <w:rsid w:val="00A05887"/>
    <w:rsid w:val="00A05AE5"/>
    <w:rsid w:val="00A10171"/>
    <w:rsid w:val="00A12771"/>
    <w:rsid w:val="00A128A4"/>
    <w:rsid w:val="00A12B3F"/>
    <w:rsid w:val="00A136E9"/>
    <w:rsid w:val="00A15D9F"/>
    <w:rsid w:val="00A1618D"/>
    <w:rsid w:val="00A2047C"/>
    <w:rsid w:val="00A204B0"/>
    <w:rsid w:val="00A22BD7"/>
    <w:rsid w:val="00A22EE9"/>
    <w:rsid w:val="00A237B6"/>
    <w:rsid w:val="00A2593D"/>
    <w:rsid w:val="00A27599"/>
    <w:rsid w:val="00A27F13"/>
    <w:rsid w:val="00A30B1E"/>
    <w:rsid w:val="00A32193"/>
    <w:rsid w:val="00A3235B"/>
    <w:rsid w:val="00A335D2"/>
    <w:rsid w:val="00A33C0E"/>
    <w:rsid w:val="00A34BFE"/>
    <w:rsid w:val="00A34DAF"/>
    <w:rsid w:val="00A3605B"/>
    <w:rsid w:val="00A40318"/>
    <w:rsid w:val="00A4050B"/>
    <w:rsid w:val="00A408F1"/>
    <w:rsid w:val="00A412D0"/>
    <w:rsid w:val="00A418D3"/>
    <w:rsid w:val="00A4267E"/>
    <w:rsid w:val="00A4410A"/>
    <w:rsid w:val="00A45796"/>
    <w:rsid w:val="00A45D4A"/>
    <w:rsid w:val="00A5046E"/>
    <w:rsid w:val="00A50F7B"/>
    <w:rsid w:val="00A51EAD"/>
    <w:rsid w:val="00A522CE"/>
    <w:rsid w:val="00A52FFF"/>
    <w:rsid w:val="00A53E1E"/>
    <w:rsid w:val="00A54992"/>
    <w:rsid w:val="00A54A89"/>
    <w:rsid w:val="00A55EBE"/>
    <w:rsid w:val="00A565BC"/>
    <w:rsid w:val="00A56E28"/>
    <w:rsid w:val="00A57B12"/>
    <w:rsid w:val="00A57FEE"/>
    <w:rsid w:val="00A60BA3"/>
    <w:rsid w:val="00A60DCF"/>
    <w:rsid w:val="00A61059"/>
    <w:rsid w:val="00A61D70"/>
    <w:rsid w:val="00A62147"/>
    <w:rsid w:val="00A623F2"/>
    <w:rsid w:val="00A62530"/>
    <w:rsid w:val="00A6275C"/>
    <w:rsid w:val="00A63088"/>
    <w:rsid w:val="00A63462"/>
    <w:rsid w:val="00A63F9B"/>
    <w:rsid w:val="00A647CE"/>
    <w:rsid w:val="00A65843"/>
    <w:rsid w:val="00A6590B"/>
    <w:rsid w:val="00A65F41"/>
    <w:rsid w:val="00A6707C"/>
    <w:rsid w:val="00A67FC9"/>
    <w:rsid w:val="00A70160"/>
    <w:rsid w:val="00A702C0"/>
    <w:rsid w:val="00A70EFA"/>
    <w:rsid w:val="00A712F6"/>
    <w:rsid w:val="00A71788"/>
    <w:rsid w:val="00A72362"/>
    <w:rsid w:val="00A73AB5"/>
    <w:rsid w:val="00A742E7"/>
    <w:rsid w:val="00A74919"/>
    <w:rsid w:val="00A752C1"/>
    <w:rsid w:val="00A7719B"/>
    <w:rsid w:val="00A775B5"/>
    <w:rsid w:val="00A77651"/>
    <w:rsid w:val="00A77E2D"/>
    <w:rsid w:val="00A77FD0"/>
    <w:rsid w:val="00A80067"/>
    <w:rsid w:val="00A8031E"/>
    <w:rsid w:val="00A8089F"/>
    <w:rsid w:val="00A80B86"/>
    <w:rsid w:val="00A80F57"/>
    <w:rsid w:val="00A81355"/>
    <w:rsid w:val="00A814EA"/>
    <w:rsid w:val="00A82048"/>
    <w:rsid w:val="00A82496"/>
    <w:rsid w:val="00A83A4E"/>
    <w:rsid w:val="00A841BF"/>
    <w:rsid w:val="00A84CCE"/>
    <w:rsid w:val="00A857A0"/>
    <w:rsid w:val="00A85801"/>
    <w:rsid w:val="00A85878"/>
    <w:rsid w:val="00A86372"/>
    <w:rsid w:val="00A86B1B"/>
    <w:rsid w:val="00A8765F"/>
    <w:rsid w:val="00A90BF7"/>
    <w:rsid w:val="00A91784"/>
    <w:rsid w:val="00A92A9B"/>
    <w:rsid w:val="00A934C4"/>
    <w:rsid w:val="00A95934"/>
    <w:rsid w:val="00A95969"/>
    <w:rsid w:val="00A95D7B"/>
    <w:rsid w:val="00A960C4"/>
    <w:rsid w:val="00A96716"/>
    <w:rsid w:val="00A97C08"/>
    <w:rsid w:val="00AA0CC4"/>
    <w:rsid w:val="00AA1D96"/>
    <w:rsid w:val="00AA2C0E"/>
    <w:rsid w:val="00AA2F14"/>
    <w:rsid w:val="00AA326A"/>
    <w:rsid w:val="00AA32D5"/>
    <w:rsid w:val="00AA3623"/>
    <w:rsid w:val="00AA3805"/>
    <w:rsid w:val="00AA3DE5"/>
    <w:rsid w:val="00AA44E8"/>
    <w:rsid w:val="00AA480A"/>
    <w:rsid w:val="00AA4D4D"/>
    <w:rsid w:val="00AA52E2"/>
    <w:rsid w:val="00AA5356"/>
    <w:rsid w:val="00AA5D75"/>
    <w:rsid w:val="00AA6968"/>
    <w:rsid w:val="00AA6B0A"/>
    <w:rsid w:val="00AA6F04"/>
    <w:rsid w:val="00AA7756"/>
    <w:rsid w:val="00AB1F82"/>
    <w:rsid w:val="00AB274F"/>
    <w:rsid w:val="00AB28C9"/>
    <w:rsid w:val="00AB28FE"/>
    <w:rsid w:val="00AB2E04"/>
    <w:rsid w:val="00AB2FEA"/>
    <w:rsid w:val="00AB41B8"/>
    <w:rsid w:val="00AB4BF3"/>
    <w:rsid w:val="00AB4EFE"/>
    <w:rsid w:val="00AB5442"/>
    <w:rsid w:val="00AB6901"/>
    <w:rsid w:val="00AB6E7F"/>
    <w:rsid w:val="00AB7384"/>
    <w:rsid w:val="00AB7956"/>
    <w:rsid w:val="00AC02FF"/>
    <w:rsid w:val="00AC0A17"/>
    <w:rsid w:val="00AC12A0"/>
    <w:rsid w:val="00AC1AD5"/>
    <w:rsid w:val="00AC1EF1"/>
    <w:rsid w:val="00AC2079"/>
    <w:rsid w:val="00AC238F"/>
    <w:rsid w:val="00AC2980"/>
    <w:rsid w:val="00AC39B2"/>
    <w:rsid w:val="00AC4B35"/>
    <w:rsid w:val="00AC58E9"/>
    <w:rsid w:val="00AC5B94"/>
    <w:rsid w:val="00AC63EC"/>
    <w:rsid w:val="00AD0A90"/>
    <w:rsid w:val="00AD0C0B"/>
    <w:rsid w:val="00AD190B"/>
    <w:rsid w:val="00AD24AA"/>
    <w:rsid w:val="00AD274A"/>
    <w:rsid w:val="00AD42CE"/>
    <w:rsid w:val="00AD46C0"/>
    <w:rsid w:val="00AD483F"/>
    <w:rsid w:val="00AD48AF"/>
    <w:rsid w:val="00AD4C7A"/>
    <w:rsid w:val="00AD4CB9"/>
    <w:rsid w:val="00AD515F"/>
    <w:rsid w:val="00AD5E8F"/>
    <w:rsid w:val="00AD687A"/>
    <w:rsid w:val="00AD75ED"/>
    <w:rsid w:val="00AD75F7"/>
    <w:rsid w:val="00AD7DE6"/>
    <w:rsid w:val="00AE0AF2"/>
    <w:rsid w:val="00AE15AF"/>
    <w:rsid w:val="00AE1DBB"/>
    <w:rsid w:val="00AE2BD3"/>
    <w:rsid w:val="00AE2F3B"/>
    <w:rsid w:val="00AE3D07"/>
    <w:rsid w:val="00AE5E2B"/>
    <w:rsid w:val="00AE663F"/>
    <w:rsid w:val="00AE726D"/>
    <w:rsid w:val="00AF139F"/>
    <w:rsid w:val="00AF13CF"/>
    <w:rsid w:val="00AF2D06"/>
    <w:rsid w:val="00AF2D18"/>
    <w:rsid w:val="00AF3014"/>
    <w:rsid w:val="00AF392E"/>
    <w:rsid w:val="00AF3B95"/>
    <w:rsid w:val="00AF3E5C"/>
    <w:rsid w:val="00AF45D8"/>
    <w:rsid w:val="00AF5560"/>
    <w:rsid w:val="00AF55B6"/>
    <w:rsid w:val="00AF55F3"/>
    <w:rsid w:val="00AF5958"/>
    <w:rsid w:val="00AF7205"/>
    <w:rsid w:val="00B00EA3"/>
    <w:rsid w:val="00B0228B"/>
    <w:rsid w:val="00B0248E"/>
    <w:rsid w:val="00B02DDA"/>
    <w:rsid w:val="00B03805"/>
    <w:rsid w:val="00B0511B"/>
    <w:rsid w:val="00B05495"/>
    <w:rsid w:val="00B06C8B"/>
    <w:rsid w:val="00B06DD1"/>
    <w:rsid w:val="00B07A48"/>
    <w:rsid w:val="00B07C4D"/>
    <w:rsid w:val="00B10D2C"/>
    <w:rsid w:val="00B117D3"/>
    <w:rsid w:val="00B11A7F"/>
    <w:rsid w:val="00B12677"/>
    <w:rsid w:val="00B12750"/>
    <w:rsid w:val="00B12883"/>
    <w:rsid w:val="00B12B33"/>
    <w:rsid w:val="00B13709"/>
    <w:rsid w:val="00B13D98"/>
    <w:rsid w:val="00B1547D"/>
    <w:rsid w:val="00B172DE"/>
    <w:rsid w:val="00B17897"/>
    <w:rsid w:val="00B17AC6"/>
    <w:rsid w:val="00B2204C"/>
    <w:rsid w:val="00B22B2C"/>
    <w:rsid w:val="00B24B00"/>
    <w:rsid w:val="00B24C3A"/>
    <w:rsid w:val="00B24F3F"/>
    <w:rsid w:val="00B2533D"/>
    <w:rsid w:val="00B26015"/>
    <w:rsid w:val="00B27689"/>
    <w:rsid w:val="00B27775"/>
    <w:rsid w:val="00B27835"/>
    <w:rsid w:val="00B27D73"/>
    <w:rsid w:val="00B3047D"/>
    <w:rsid w:val="00B31570"/>
    <w:rsid w:val="00B323B8"/>
    <w:rsid w:val="00B3287C"/>
    <w:rsid w:val="00B32B40"/>
    <w:rsid w:val="00B33F6C"/>
    <w:rsid w:val="00B34C55"/>
    <w:rsid w:val="00B35827"/>
    <w:rsid w:val="00B35E6A"/>
    <w:rsid w:val="00B377D4"/>
    <w:rsid w:val="00B37A94"/>
    <w:rsid w:val="00B37B22"/>
    <w:rsid w:val="00B37BD2"/>
    <w:rsid w:val="00B37F36"/>
    <w:rsid w:val="00B37FC4"/>
    <w:rsid w:val="00B40CBB"/>
    <w:rsid w:val="00B41C1D"/>
    <w:rsid w:val="00B44526"/>
    <w:rsid w:val="00B445D8"/>
    <w:rsid w:val="00B451A0"/>
    <w:rsid w:val="00B45B68"/>
    <w:rsid w:val="00B46C10"/>
    <w:rsid w:val="00B46FF3"/>
    <w:rsid w:val="00B5047D"/>
    <w:rsid w:val="00B51309"/>
    <w:rsid w:val="00B5179E"/>
    <w:rsid w:val="00B528B3"/>
    <w:rsid w:val="00B52A8E"/>
    <w:rsid w:val="00B52C2F"/>
    <w:rsid w:val="00B52EDF"/>
    <w:rsid w:val="00B534C0"/>
    <w:rsid w:val="00B53939"/>
    <w:rsid w:val="00B54324"/>
    <w:rsid w:val="00B553EB"/>
    <w:rsid w:val="00B55D4C"/>
    <w:rsid w:val="00B575AA"/>
    <w:rsid w:val="00B6039E"/>
    <w:rsid w:val="00B6142E"/>
    <w:rsid w:val="00B61C4D"/>
    <w:rsid w:val="00B637BC"/>
    <w:rsid w:val="00B63D33"/>
    <w:rsid w:val="00B63F04"/>
    <w:rsid w:val="00B65076"/>
    <w:rsid w:val="00B66212"/>
    <w:rsid w:val="00B66643"/>
    <w:rsid w:val="00B70B2F"/>
    <w:rsid w:val="00B70B47"/>
    <w:rsid w:val="00B70ED7"/>
    <w:rsid w:val="00B71586"/>
    <w:rsid w:val="00B73AC8"/>
    <w:rsid w:val="00B73F2E"/>
    <w:rsid w:val="00B74125"/>
    <w:rsid w:val="00B744E7"/>
    <w:rsid w:val="00B75135"/>
    <w:rsid w:val="00B7589E"/>
    <w:rsid w:val="00B75EA7"/>
    <w:rsid w:val="00B760D0"/>
    <w:rsid w:val="00B76D2B"/>
    <w:rsid w:val="00B76F4C"/>
    <w:rsid w:val="00B80268"/>
    <w:rsid w:val="00B80F88"/>
    <w:rsid w:val="00B814B4"/>
    <w:rsid w:val="00B81C93"/>
    <w:rsid w:val="00B839FA"/>
    <w:rsid w:val="00B856C9"/>
    <w:rsid w:val="00B858C0"/>
    <w:rsid w:val="00B8595B"/>
    <w:rsid w:val="00B86233"/>
    <w:rsid w:val="00B86626"/>
    <w:rsid w:val="00B8688B"/>
    <w:rsid w:val="00B87493"/>
    <w:rsid w:val="00B87818"/>
    <w:rsid w:val="00B91C90"/>
    <w:rsid w:val="00B91E4C"/>
    <w:rsid w:val="00B9252C"/>
    <w:rsid w:val="00B94157"/>
    <w:rsid w:val="00B94A74"/>
    <w:rsid w:val="00B94AFA"/>
    <w:rsid w:val="00B94C31"/>
    <w:rsid w:val="00B94C3E"/>
    <w:rsid w:val="00B94E67"/>
    <w:rsid w:val="00B970E9"/>
    <w:rsid w:val="00BA0CCB"/>
    <w:rsid w:val="00BA0F56"/>
    <w:rsid w:val="00BA1DBF"/>
    <w:rsid w:val="00BA23CF"/>
    <w:rsid w:val="00BA23E4"/>
    <w:rsid w:val="00BA38DB"/>
    <w:rsid w:val="00BA3F95"/>
    <w:rsid w:val="00BA4906"/>
    <w:rsid w:val="00BA499D"/>
    <w:rsid w:val="00BA502F"/>
    <w:rsid w:val="00BA5393"/>
    <w:rsid w:val="00BA53BB"/>
    <w:rsid w:val="00BA6E5A"/>
    <w:rsid w:val="00BA7B68"/>
    <w:rsid w:val="00BB06EB"/>
    <w:rsid w:val="00BB071F"/>
    <w:rsid w:val="00BB0F87"/>
    <w:rsid w:val="00BB39A6"/>
    <w:rsid w:val="00BB67FF"/>
    <w:rsid w:val="00BB6D61"/>
    <w:rsid w:val="00BB6FAA"/>
    <w:rsid w:val="00BC0E08"/>
    <w:rsid w:val="00BC1403"/>
    <w:rsid w:val="00BC1474"/>
    <w:rsid w:val="00BC25F1"/>
    <w:rsid w:val="00BC3403"/>
    <w:rsid w:val="00BC3E83"/>
    <w:rsid w:val="00BC4D43"/>
    <w:rsid w:val="00BC4E76"/>
    <w:rsid w:val="00BC5893"/>
    <w:rsid w:val="00BC5A1D"/>
    <w:rsid w:val="00BC5DEE"/>
    <w:rsid w:val="00BC6296"/>
    <w:rsid w:val="00BC69EB"/>
    <w:rsid w:val="00BC75C3"/>
    <w:rsid w:val="00BD0CF2"/>
    <w:rsid w:val="00BD26EA"/>
    <w:rsid w:val="00BD2E7B"/>
    <w:rsid w:val="00BD4861"/>
    <w:rsid w:val="00BD4FF4"/>
    <w:rsid w:val="00BD50CC"/>
    <w:rsid w:val="00BD53B6"/>
    <w:rsid w:val="00BD5663"/>
    <w:rsid w:val="00BD64B9"/>
    <w:rsid w:val="00BD6CC1"/>
    <w:rsid w:val="00BD735E"/>
    <w:rsid w:val="00BD764C"/>
    <w:rsid w:val="00BD782E"/>
    <w:rsid w:val="00BD7BF7"/>
    <w:rsid w:val="00BE055F"/>
    <w:rsid w:val="00BE08D7"/>
    <w:rsid w:val="00BE1E8E"/>
    <w:rsid w:val="00BE2006"/>
    <w:rsid w:val="00BE2FFA"/>
    <w:rsid w:val="00BE3D8D"/>
    <w:rsid w:val="00BE4861"/>
    <w:rsid w:val="00BE4B48"/>
    <w:rsid w:val="00BE5F49"/>
    <w:rsid w:val="00BE6034"/>
    <w:rsid w:val="00BE7693"/>
    <w:rsid w:val="00BE7895"/>
    <w:rsid w:val="00BE7A87"/>
    <w:rsid w:val="00BE7BB4"/>
    <w:rsid w:val="00BF23AF"/>
    <w:rsid w:val="00BF2530"/>
    <w:rsid w:val="00BF31C1"/>
    <w:rsid w:val="00BF3B72"/>
    <w:rsid w:val="00BF5A07"/>
    <w:rsid w:val="00BF624F"/>
    <w:rsid w:val="00BF652E"/>
    <w:rsid w:val="00BF65C2"/>
    <w:rsid w:val="00BF6B66"/>
    <w:rsid w:val="00BF716A"/>
    <w:rsid w:val="00BF7523"/>
    <w:rsid w:val="00BF755B"/>
    <w:rsid w:val="00C00ABB"/>
    <w:rsid w:val="00C00E47"/>
    <w:rsid w:val="00C0118D"/>
    <w:rsid w:val="00C0188C"/>
    <w:rsid w:val="00C018CB"/>
    <w:rsid w:val="00C023BF"/>
    <w:rsid w:val="00C036F1"/>
    <w:rsid w:val="00C03FA4"/>
    <w:rsid w:val="00C0400F"/>
    <w:rsid w:val="00C05B34"/>
    <w:rsid w:val="00C05F92"/>
    <w:rsid w:val="00C060FD"/>
    <w:rsid w:val="00C077D3"/>
    <w:rsid w:val="00C07A83"/>
    <w:rsid w:val="00C1146F"/>
    <w:rsid w:val="00C11533"/>
    <w:rsid w:val="00C11AD0"/>
    <w:rsid w:val="00C13041"/>
    <w:rsid w:val="00C13FDD"/>
    <w:rsid w:val="00C140DB"/>
    <w:rsid w:val="00C1637E"/>
    <w:rsid w:val="00C16CB6"/>
    <w:rsid w:val="00C16D66"/>
    <w:rsid w:val="00C1716B"/>
    <w:rsid w:val="00C178F4"/>
    <w:rsid w:val="00C17A88"/>
    <w:rsid w:val="00C17ABD"/>
    <w:rsid w:val="00C205AF"/>
    <w:rsid w:val="00C20B07"/>
    <w:rsid w:val="00C20F2E"/>
    <w:rsid w:val="00C21175"/>
    <w:rsid w:val="00C21D1F"/>
    <w:rsid w:val="00C22028"/>
    <w:rsid w:val="00C22256"/>
    <w:rsid w:val="00C2350E"/>
    <w:rsid w:val="00C25F32"/>
    <w:rsid w:val="00C2605F"/>
    <w:rsid w:val="00C2737E"/>
    <w:rsid w:val="00C275F3"/>
    <w:rsid w:val="00C27DA8"/>
    <w:rsid w:val="00C30E7B"/>
    <w:rsid w:val="00C31F48"/>
    <w:rsid w:val="00C31FFB"/>
    <w:rsid w:val="00C32F36"/>
    <w:rsid w:val="00C32F85"/>
    <w:rsid w:val="00C3327F"/>
    <w:rsid w:val="00C33534"/>
    <w:rsid w:val="00C34081"/>
    <w:rsid w:val="00C35706"/>
    <w:rsid w:val="00C35754"/>
    <w:rsid w:val="00C36AAA"/>
    <w:rsid w:val="00C37025"/>
    <w:rsid w:val="00C375E6"/>
    <w:rsid w:val="00C37A56"/>
    <w:rsid w:val="00C37A95"/>
    <w:rsid w:val="00C40692"/>
    <w:rsid w:val="00C42754"/>
    <w:rsid w:val="00C42B4B"/>
    <w:rsid w:val="00C4302B"/>
    <w:rsid w:val="00C43229"/>
    <w:rsid w:val="00C439E0"/>
    <w:rsid w:val="00C43C33"/>
    <w:rsid w:val="00C44156"/>
    <w:rsid w:val="00C44CBD"/>
    <w:rsid w:val="00C453F1"/>
    <w:rsid w:val="00C4549A"/>
    <w:rsid w:val="00C456DE"/>
    <w:rsid w:val="00C46ADD"/>
    <w:rsid w:val="00C46F29"/>
    <w:rsid w:val="00C47077"/>
    <w:rsid w:val="00C50DF1"/>
    <w:rsid w:val="00C50EC6"/>
    <w:rsid w:val="00C50F9F"/>
    <w:rsid w:val="00C516F2"/>
    <w:rsid w:val="00C5272E"/>
    <w:rsid w:val="00C5325A"/>
    <w:rsid w:val="00C53A4F"/>
    <w:rsid w:val="00C53B5D"/>
    <w:rsid w:val="00C540E3"/>
    <w:rsid w:val="00C54CDA"/>
    <w:rsid w:val="00C54D99"/>
    <w:rsid w:val="00C555EF"/>
    <w:rsid w:val="00C5593E"/>
    <w:rsid w:val="00C57CAC"/>
    <w:rsid w:val="00C6095E"/>
    <w:rsid w:val="00C60FA8"/>
    <w:rsid w:val="00C6120F"/>
    <w:rsid w:val="00C6158C"/>
    <w:rsid w:val="00C621E7"/>
    <w:rsid w:val="00C62293"/>
    <w:rsid w:val="00C62996"/>
    <w:rsid w:val="00C632C9"/>
    <w:rsid w:val="00C638C6"/>
    <w:rsid w:val="00C6476B"/>
    <w:rsid w:val="00C65603"/>
    <w:rsid w:val="00C657DD"/>
    <w:rsid w:val="00C65B07"/>
    <w:rsid w:val="00C661A5"/>
    <w:rsid w:val="00C66D7A"/>
    <w:rsid w:val="00C70C33"/>
    <w:rsid w:val="00C711EA"/>
    <w:rsid w:val="00C7122F"/>
    <w:rsid w:val="00C71CBA"/>
    <w:rsid w:val="00C71E3A"/>
    <w:rsid w:val="00C7285C"/>
    <w:rsid w:val="00C72BA2"/>
    <w:rsid w:val="00C73580"/>
    <w:rsid w:val="00C741A0"/>
    <w:rsid w:val="00C745FC"/>
    <w:rsid w:val="00C74CE1"/>
    <w:rsid w:val="00C7632F"/>
    <w:rsid w:val="00C7635E"/>
    <w:rsid w:val="00C76923"/>
    <w:rsid w:val="00C76FAD"/>
    <w:rsid w:val="00C77C55"/>
    <w:rsid w:val="00C801FE"/>
    <w:rsid w:val="00C806C5"/>
    <w:rsid w:val="00C81355"/>
    <w:rsid w:val="00C81C1E"/>
    <w:rsid w:val="00C820D9"/>
    <w:rsid w:val="00C8279D"/>
    <w:rsid w:val="00C838B9"/>
    <w:rsid w:val="00C83997"/>
    <w:rsid w:val="00C8448B"/>
    <w:rsid w:val="00C85271"/>
    <w:rsid w:val="00C86CBE"/>
    <w:rsid w:val="00C873CC"/>
    <w:rsid w:val="00C90264"/>
    <w:rsid w:val="00C90C56"/>
    <w:rsid w:val="00C9134F"/>
    <w:rsid w:val="00C92C58"/>
    <w:rsid w:val="00C92F48"/>
    <w:rsid w:val="00C9596E"/>
    <w:rsid w:val="00C959BD"/>
    <w:rsid w:val="00C973ED"/>
    <w:rsid w:val="00CA09C8"/>
    <w:rsid w:val="00CA0F7A"/>
    <w:rsid w:val="00CA1296"/>
    <w:rsid w:val="00CA270F"/>
    <w:rsid w:val="00CA31A0"/>
    <w:rsid w:val="00CA377A"/>
    <w:rsid w:val="00CA3C4C"/>
    <w:rsid w:val="00CA3C4F"/>
    <w:rsid w:val="00CA4D9E"/>
    <w:rsid w:val="00CA65D2"/>
    <w:rsid w:val="00CA67B0"/>
    <w:rsid w:val="00CA6C1C"/>
    <w:rsid w:val="00CA6C69"/>
    <w:rsid w:val="00CA718C"/>
    <w:rsid w:val="00CA7328"/>
    <w:rsid w:val="00CA7372"/>
    <w:rsid w:val="00CA79CD"/>
    <w:rsid w:val="00CB0583"/>
    <w:rsid w:val="00CB05C5"/>
    <w:rsid w:val="00CB112F"/>
    <w:rsid w:val="00CB1FF8"/>
    <w:rsid w:val="00CB2081"/>
    <w:rsid w:val="00CB2413"/>
    <w:rsid w:val="00CB32B4"/>
    <w:rsid w:val="00CB4550"/>
    <w:rsid w:val="00CB469E"/>
    <w:rsid w:val="00CB5EAF"/>
    <w:rsid w:val="00CB7081"/>
    <w:rsid w:val="00CB77E5"/>
    <w:rsid w:val="00CB7FBC"/>
    <w:rsid w:val="00CC050B"/>
    <w:rsid w:val="00CC05D6"/>
    <w:rsid w:val="00CC16C8"/>
    <w:rsid w:val="00CC2437"/>
    <w:rsid w:val="00CC251A"/>
    <w:rsid w:val="00CC2D36"/>
    <w:rsid w:val="00CC4B03"/>
    <w:rsid w:val="00CC4F86"/>
    <w:rsid w:val="00CC6A75"/>
    <w:rsid w:val="00CC6AA0"/>
    <w:rsid w:val="00CC6B1B"/>
    <w:rsid w:val="00CD056B"/>
    <w:rsid w:val="00CD0A37"/>
    <w:rsid w:val="00CD0E32"/>
    <w:rsid w:val="00CD28BA"/>
    <w:rsid w:val="00CD33BE"/>
    <w:rsid w:val="00CD3F81"/>
    <w:rsid w:val="00CD41E3"/>
    <w:rsid w:val="00CD5196"/>
    <w:rsid w:val="00CD56B1"/>
    <w:rsid w:val="00CD6B86"/>
    <w:rsid w:val="00CD6DEB"/>
    <w:rsid w:val="00CD7555"/>
    <w:rsid w:val="00CD7705"/>
    <w:rsid w:val="00CE018F"/>
    <w:rsid w:val="00CE09CE"/>
    <w:rsid w:val="00CE0B0D"/>
    <w:rsid w:val="00CE1DB9"/>
    <w:rsid w:val="00CE2876"/>
    <w:rsid w:val="00CE2915"/>
    <w:rsid w:val="00CE4418"/>
    <w:rsid w:val="00CE4470"/>
    <w:rsid w:val="00CE450D"/>
    <w:rsid w:val="00CE4AA3"/>
    <w:rsid w:val="00CE55FA"/>
    <w:rsid w:val="00CE5AEB"/>
    <w:rsid w:val="00CE5FD6"/>
    <w:rsid w:val="00CE724A"/>
    <w:rsid w:val="00CE7419"/>
    <w:rsid w:val="00CE7703"/>
    <w:rsid w:val="00CF0789"/>
    <w:rsid w:val="00CF097A"/>
    <w:rsid w:val="00CF1200"/>
    <w:rsid w:val="00CF1494"/>
    <w:rsid w:val="00CF1684"/>
    <w:rsid w:val="00CF1FED"/>
    <w:rsid w:val="00CF220F"/>
    <w:rsid w:val="00CF30DC"/>
    <w:rsid w:val="00CF3A23"/>
    <w:rsid w:val="00CF443D"/>
    <w:rsid w:val="00CF482C"/>
    <w:rsid w:val="00CF4E4F"/>
    <w:rsid w:val="00CF7AE3"/>
    <w:rsid w:val="00D034F3"/>
    <w:rsid w:val="00D10D5B"/>
    <w:rsid w:val="00D10F6E"/>
    <w:rsid w:val="00D11464"/>
    <w:rsid w:val="00D12E0F"/>
    <w:rsid w:val="00D1397A"/>
    <w:rsid w:val="00D13F63"/>
    <w:rsid w:val="00D147E5"/>
    <w:rsid w:val="00D14ADF"/>
    <w:rsid w:val="00D14DF3"/>
    <w:rsid w:val="00D159D1"/>
    <w:rsid w:val="00D16499"/>
    <w:rsid w:val="00D179E3"/>
    <w:rsid w:val="00D17F28"/>
    <w:rsid w:val="00D20158"/>
    <w:rsid w:val="00D206F1"/>
    <w:rsid w:val="00D20E9E"/>
    <w:rsid w:val="00D2245E"/>
    <w:rsid w:val="00D224BB"/>
    <w:rsid w:val="00D22F68"/>
    <w:rsid w:val="00D22F98"/>
    <w:rsid w:val="00D23CD8"/>
    <w:rsid w:val="00D245A2"/>
    <w:rsid w:val="00D24D05"/>
    <w:rsid w:val="00D25064"/>
    <w:rsid w:val="00D25401"/>
    <w:rsid w:val="00D26D50"/>
    <w:rsid w:val="00D27316"/>
    <w:rsid w:val="00D30021"/>
    <w:rsid w:val="00D31B1D"/>
    <w:rsid w:val="00D34BE6"/>
    <w:rsid w:val="00D35130"/>
    <w:rsid w:val="00D3548C"/>
    <w:rsid w:val="00D35EB9"/>
    <w:rsid w:val="00D369E4"/>
    <w:rsid w:val="00D373BF"/>
    <w:rsid w:val="00D3758B"/>
    <w:rsid w:val="00D37DC9"/>
    <w:rsid w:val="00D40D73"/>
    <w:rsid w:val="00D40EE7"/>
    <w:rsid w:val="00D4126E"/>
    <w:rsid w:val="00D41B50"/>
    <w:rsid w:val="00D41B89"/>
    <w:rsid w:val="00D42705"/>
    <w:rsid w:val="00D42880"/>
    <w:rsid w:val="00D42A06"/>
    <w:rsid w:val="00D4411A"/>
    <w:rsid w:val="00D442AE"/>
    <w:rsid w:val="00D455FF"/>
    <w:rsid w:val="00D45ACC"/>
    <w:rsid w:val="00D45B7F"/>
    <w:rsid w:val="00D460A4"/>
    <w:rsid w:val="00D466D8"/>
    <w:rsid w:val="00D4743C"/>
    <w:rsid w:val="00D474D0"/>
    <w:rsid w:val="00D503BA"/>
    <w:rsid w:val="00D52582"/>
    <w:rsid w:val="00D52EAF"/>
    <w:rsid w:val="00D52EFD"/>
    <w:rsid w:val="00D53467"/>
    <w:rsid w:val="00D56144"/>
    <w:rsid w:val="00D57314"/>
    <w:rsid w:val="00D57D08"/>
    <w:rsid w:val="00D604BE"/>
    <w:rsid w:val="00D607A1"/>
    <w:rsid w:val="00D608C3"/>
    <w:rsid w:val="00D609E3"/>
    <w:rsid w:val="00D61EF5"/>
    <w:rsid w:val="00D6316E"/>
    <w:rsid w:val="00D632A0"/>
    <w:rsid w:val="00D634CC"/>
    <w:rsid w:val="00D63819"/>
    <w:rsid w:val="00D6396F"/>
    <w:rsid w:val="00D64088"/>
    <w:rsid w:val="00D64BEA"/>
    <w:rsid w:val="00D64CC0"/>
    <w:rsid w:val="00D64E55"/>
    <w:rsid w:val="00D658D8"/>
    <w:rsid w:val="00D6634E"/>
    <w:rsid w:val="00D66660"/>
    <w:rsid w:val="00D668D6"/>
    <w:rsid w:val="00D66971"/>
    <w:rsid w:val="00D70421"/>
    <w:rsid w:val="00D7099C"/>
    <w:rsid w:val="00D71DFD"/>
    <w:rsid w:val="00D72AD2"/>
    <w:rsid w:val="00D72CC5"/>
    <w:rsid w:val="00D73089"/>
    <w:rsid w:val="00D73D48"/>
    <w:rsid w:val="00D750ED"/>
    <w:rsid w:val="00D754D7"/>
    <w:rsid w:val="00D7686F"/>
    <w:rsid w:val="00D76E62"/>
    <w:rsid w:val="00D80D89"/>
    <w:rsid w:val="00D81D26"/>
    <w:rsid w:val="00D82131"/>
    <w:rsid w:val="00D82FAE"/>
    <w:rsid w:val="00D83BE9"/>
    <w:rsid w:val="00D84FB2"/>
    <w:rsid w:val="00D877D3"/>
    <w:rsid w:val="00D90638"/>
    <w:rsid w:val="00D90DE8"/>
    <w:rsid w:val="00D90F80"/>
    <w:rsid w:val="00D91294"/>
    <w:rsid w:val="00D92579"/>
    <w:rsid w:val="00D94A6B"/>
    <w:rsid w:val="00D94AA6"/>
    <w:rsid w:val="00D94B50"/>
    <w:rsid w:val="00D953F0"/>
    <w:rsid w:val="00D975BE"/>
    <w:rsid w:val="00D97E6B"/>
    <w:rsid w:val="00DA0402"/>
    <w:rsid w:val="00DA138E"/>
    <w:rsid w:val="00DA27E7"/>
    <w:rsid w:val="00DA3007"/>
    <w:rsid w:val="00DA31C3"/>
    <w:rsid w:val="00DA3F9B"/>
    <w:rsid w:val="00DA4109"/>
    <w:rsid w:val="00DA478A"/>
    <w:rsid w:val="00DA4924"/>
    <w:rsid w:val="00DA4B64"/>
    <w:rsid w:val="00DA5471"/>
    <w:rsid w:val="00DA5A78"/>
    <w:rsid w:val="00DA69B2"/>
    <w:rsid w:val="00DA70C8"/>
    <w:rsid w:val="00DA77D6"/>
    <w:rsid w:val="00DB0A01"/>
    <w:rsid w:val="00DB16E7"/>
    <w:rsid w:val="00DB2CAF"/>
    <w:rsid w:val="00DB2E38"/>
    <w:rsid w:val="00DB4524"/>
    <w:rsid w:val="00DB4707"/>
    <w:rsid w:val="00DB589B"/>
    <w:rsid w:val="00DB6FD8"/>
    <w:rsid w:val="00DB7C58"/>
    <w:rsid w:val="00DC1F7A"/>
    <w:rsid w:val="00DC2DA6"/>
    <w:rsid w:val="00DC2DE7"/>
    <w:rsid w:val="00DC4A3F"/>
    <w:rsid w:val="00DC4C24"/>
    <w:rsid w:val="00DC6122"/>
    <w:rsid w:val="00DC680F"/>
    <w:rsid w:val="00DC6993"/>
    <w:rsid w:val="00DC7086"/>
    <w:rsid w:val="00DC7821"/>
    <w:rsid w:val="00DC7E32"/>
    <w:rsid w:val="00DD1B51"/>
    <w:rsid w:val="00DD30CA"/>
    <w:rsid w:val="00DD478F"/>
    <w:rsid w:val="00DD47CC"/>
    <w:rsid w:val="00DD626A"/>
    <w:rsid w:val="00DD648D"/>
    <w:rsid w:val="00DD7187"/>
    <w:rsid w:val="00DD7E8A"/>
    <w:rsid w:val="00DE01FE"/>
    <w:rsid w:val="00DE02BB"/>
    <w:rsid w:val="00DE0819"/>
    <w:rsid w:val="00DE08CC"/>
    <w:rsid w:val="00DE0BD5"/>
    <w:rsid w:val="00DE18AC"/>
    <w:rsid w:val="00DE1D31"/>
    <w:rsid w:val="00DE1D7B"/>
    <w:rsid w:val="00DE1F0D"/>
    <w:rsid w:val="00DE270E"/>
    <w:rsid w:val="00DE28A0"/>
    <w:rsid w:val="00DE3732"/>
    <w:rsid w:val="00DE3C20"/>
    <w:rsid w:val="00DE58C3"/>
    <w:rsid w:val="00DE5A94"/>
    <w:rsid w:val="00DE74AB"/>
    <w:rsid w:val="00DF0862"/>
    <w:rsid w:val="00DF173F"/>
    <w:rsid w:val="00DF246A"/>
    <w:rsid w:val="00DF30BA"/>
    <w:rsid w:val="00DF37AD"/>
    <w:rsid w:val="00DF3854"/>
    <w:rsid w:val="00DF48BC"/>
    <w:rsid w:val="00DF711C"/>
    <w:rsid w:val="00DF7B69"/>
    <w:rsid w:val="00E00ABC"/>
    <w:rsid w:val="00E00B35"/>
    <w:rsid w:val="00E01226"/>
    <w:rsid w:val="00E01761"/>
    <w:rsid w:val="00E01CE8"/>
    <w:rsid w:val="00E02598"/>
    <w:rsid w:val="00E02BC4"/>
    <w:rsid w:val="00E03DF9"/>
    <w:rsid w:val="00E06062"/>
    <w:rsid w:val="00E07265"/>
    <w:rsid w:val="00E07C9F"/>
    <w:rsid w:val="00E10570"/>
    <w:rsid w:val="00E10581"/>
    <w:rsid w:val="00E1104F"/>
    <w:rsid w:val="00E11C4D"/>
    <w:rsid w:val="00E121B6"/>
    <w:rsid w:val="00E122DD"/>
    <w:rsid w:val="00E129A3"/>
    <w:rsid w:val="00E13AFC"/>
    <w:rsid w:val="00E15B6F"/>
    <w:rsid w:val="00E2061A"/>
    <w:rsid w:val="00E2085A"/>
    <w:rsid w:val="00E20E58"/>
    <w:rsid w:val="00E21431"/>
    <w:rsid w:val="00E215CB"/>
    <w:rsid w:val="00E22350"/>
    <w:rsid w:val="00E2265A"/>
    <w:rsid w:val="00E24F61"/>
    <w:rsid w:val="00E256A2"/>
    <w:rsid w:val="00E301F3"/>
    <w:rsid w:val="00E30BAE"/>
    <w:rsid w:val="00E32036"/>
    <w:rsid w:val="00E33490"/>
    <w:rsid w:val="00E3384D"/>
    <w:rsid w:val="00E33C07"/>
    <w:rsid w:val="00E3409B"/>
    <w:rsid w:val="00E342A4"/>
    <w:rsid w:val="00E344F1"/>
    <w:rsid w:val="00E346FB"/>
    <w:rsid w:val="00E3532E"/>
    <w:rsid w:val="00E37B66"/>
    <w:rsid w:val="00E401EC"/>
    <w:rsid w:val="00E40D59"/>
    <w:rsid w:val="00E41019"/>
    <w:rsid w:val="00E413C1"/>
    <w:rsid w:val="00E41D44"/>
    <w:rsid w:val="00E4237F"/>
    <w:rsid w:val="00E424B4"/>
    <w:rsid w:val="00E4254C"/>
    <w:rsid w:val="00E435E8"/>
    <w:rsid w:val="00E44454"/>
    <w:rsid w:val="00E45248"/>
    <w:rsid w:val="00E45521"/>
    <w:rsid w:val="00E45B5E"/>
    <w:rsid w:val="00E4683C"/>
    <w:rsid w:val="00E47311"/>
    <w:rsid w:val="00E474DB"/>
    <w:rsid w:val="00E507F0"/>
    <w:rsid w:val="00E5101A"/>
    <w:rsid w:val="00E513FE"/>
    <w:rsid w:val="00E51C33"/>
    <w:rsid w:val="00E51E69"/>
    <w:rsid w:val="00E536AE"/>
    <w:rsid w:val="00E54925"/>
    <w:rsid w:val="00E55C5D"/>
    <w:rsid w:val="00E56989"/>
    <w:rsid w:val="00E56BA3"/>
    <w:rsid w:val="00E56FCB"/>
    <w:rsid w:val="00E5767B"/>
    <w:rsid w:val="00E60028"/>
    <w:rsid w:val="00E6010B"/>
    <w:rsid w:val="00E60B38"/>
    <w:rsid w:val="00E61D96"/>
    <w:rsid w:val="00E61DA3"/>
    <w:rsid w:val="00E62219"/>
    <w:rsid w:val="00E62661"/>
    <w:rsid w:val="00E6283A"/>
    <w:rsid w:val="00E636C1"/>
    <w:rsid w:val="00E63E4B"/>
    <w:rsid w:val="00E641C5"/>
    <w:rsid w:val="00E65BBB"/>
    <w:rsid w:val="00E66424"/>
    <w:rsid w:val="00E6660A"/>
    <w:rsid w:val="00E6698A"/>
    <w:rsid w:val="00E70067"/>
    <w:rsid w:val="00E70972"/>
    <w:rsid w:val="00E70A7B"/>
    <w:rsid w:val="00E70FC6"/>
    <w:rsid w:val="00E71917"/>
    <w:rsid w:val="00E71987"/>
    <w:rsid w:val="00E73F22"/>
    <w:rsid w:val="00E746A9"/>
    <w:rsid w:val="00E74DE2"/>
    <w:rsid w:val="00E7533F"/>
    <w:rsid w:val="00E758B3"/>
    <w:rsid w:val="00E75DDD"/>
    <w:rsid w:val="00E76931"/>
    <w:rsid w:val="00E77009"/>
    <w:rsid w:val="00E77F92"/>
    <w:rsid w:val="00E80706"/>
    <w:rsid w:val="00E81A5E"/>
    <w:rsid w:val="00E82C41"/>
    <w:rsid w:val="00E83372"/>
    <w:rsid w:val="00E8357E"/>
    <w:rsid w:val="00E83D41"/>
    <w:rsid w:val="00E855A7"/>
    <w:rsid w:val="00E85CCF"/>
    <w:rsid w:val="00E900F6"/>
    <w:rsid w:val="00E916C3"/>
    <w:rsid w:val="00E92ACA"/>
    <w:rsid w:val="00E937F4"/>
    <w:rsid w:val="00E93968"/>
    <w:rsid w:val="00E93986"/>
    <w:rsid w:val="00E947D9"/>
    <w:rsid w:val="00E94DFE"/>
    <w:rsid w:val="00E9521E"/>
    <w:rsid w:val="00E9560C"/>
    <w:rsid w:val="00E972B8"/>
    <w:rsid w:val="00E97C59"/>
    <w:rsid w:val="00EA13DF"/>
    <w:rsid w:val="00EA1A8C"/>
    <w:rsid w:val="00EA1C43"/>
    <w:rsid w:val="00EA2598"/>
    <w:rsid w:val="00EA2E88"/>
    <w:rsid w:val="00EA352E"/>
    <w:rsid w:val="00EA3F38"/>
    <w:rsid w:val="00EA40E5"/>
    <w:rsid w:val="00EA43A5"/>
    <w:rsid w:val="00EA47BB"/>
    <w:rsid w:val="00EA5002"/>
    <w:rsid w:val="00EA5EDF"/>
    <w:rsid w:val="00EA641B"/>
    <w:rsid w:val="00EA739B"/>
    <w:rsid w:val="00EA7419"/>
    <w:rsid w:val="00EA7C8D"/>
    <w:rsid w:val="00EB0824"/>
    <w:rsid w:val="00EB1BAB"/>
    <w:rsid w:val="00EB1F7B"/>
    <w:rsid w:val="00EB2540"/>
    <w:rsid w:val="00EB2856"/>
    <w:rsid w:val="00EB3116"/>
    <w:rsid w:val="00EB3B72"/>
    <w:rsid w:val="00EB3CE3"/>
    <w:rsid w:val="00EB4E48"/>
    <w:rsid w:val="00EB5022"/>
    <w:rsid w:val="00EB53D3"/>
    <w:rsid w:val="00EB5D13"/>
    <w:rsid w:val="00EB6D74"/>
    <w:rsid w:val="00EB72AD"/>
    <w:rsid w:val="00EB76E2"/>
    <w:rsid w:val="00EC0BE5"/>
    <w:rsid w:val="00EC16E2"/>
    <w:rsid w:val="00EC1AD1"/>
    <w:rsid w:val="00EC2031"/>
    <w:rsid w:val="00EC2C70"/>
    <w:rsid w:val="00EC4BA8"/>
    <w:rsid w:val="00EC5ADE"/>
    <w:rsid w:val="00EC7E09"/>
    <w:rsid w:val="00ED049A"/>
    <w:rsid w:val="00ED1680"/>
    <w:rsid w:val="00ED2016"/>
    <w:rsid w:val="00ED23C7"/>
    <w:rsid w:val="00ED2BB3"/>
    <w:rsid w:val="00ED2D77"/>
    <w:rsid w:val="00ED3973"/>
    <w:rsid w:val="00ED45B2"/>
    <w:rsid w:val="00ED5AB8"/>
    <w:rsid w:val="00EE0928"/>
    <w:rsid w:val="00EE09B7"/>
    <w:rsid w:val="00EE0AEE"/>
    <w:rsid w:val="00EE1EDD"/>
    <w:rsid w:val="00EE22C9"/>
    <w:rsid w:val="00EE2E55"/>
    <w:rsid w:val="00EE467E"/>
    <w:rsid w:val="00EE482E"/>
    <w:rsid w:val="00EE4C1B"/>
    <w:rsid w:val="00EE4DE2"/>
    <w:rsid w:val="00EE5E87"/>
    <w:rsid w:val="00EE60CC"/>
    <w:rsid w:val="00EE6507"/>
    <w:rsid w:val="00EE71D1"/>
    <w:rsid w:val="00EF1FD0"/>
    <w:rsid w:val="00EF333C"/>
    <w:rsid w:val="00EF3A33"/>
    <w:rsid w:val="00EF3C90"/>
    <w:rsid w:val="00EF4BEC"/>
    <w:rsid w:val="00EF66BE"/>
    <w:rsid w:val="00EF70F8"/>
    <w:rsid w:val="00F0007F"/>
    <w:rsid w:val="00F018EC"/>
    <w:rsid w:val="00F01A7A"/>
    <w:rsid w:val="00F01C1B"/>
    <w:rsid w:val="00F02890"/>
    <w:rsid w:val="00F038C5"/>
    <w:rsid w:val="00F04A5C"/>
    <w:rsid w:val="00F05594"/>
    <w:rsid w:val="00F06B02"/>
    <w:rsid w:val="00F07AED"/>
    <w:rsid w:val="00F123CC"/>
    <w:rsid w:val="00F12BF0"/>
    <w:rsid w:val="00F13B33"/>
    <w:rsid w:val="00F14298"/>
    <w:rsid w:val="00F152C5"/>
    <w:rsid w:val="00F15380"/>
    <w:rsid w:val="00F1543F"/>
    <w:rsid w:val="00F15B59"/>
    <w:rsid w:val="00F15BCE"/>
    <w:rsid w:val="00F15BD5"/>
    <w:rsid w:val="00F16363"/>
    <w:rsid w:val="00F1639F"/>
    <w:rsid w:val="00F1688A"/>
    <w:rsid w:val="00F168B2"/>
    <w:rsid w:val="00F16DC1"/>
    <w:rsid w:val="00F17345"/>
    <w:rsid w:val="00F1781A"/>
    <w:rsid w:val="00F17A52"/>
    <w:rsid w:val="00F17AAF"/>
    <w:rsid w:val="00F20B40"/>
    <w:rsid w:val="00F21658"/>
    <w:rsid w:val="00F217BC"/>
    <w:rsid w:val="00F22B32"/>
    <w:rsid w:val="00F22C6F"/>
    <w:rsid w:val="00F23EDE"/>
    <w:rsid w:val="00F24734"/>
    <w:rsid w:val="00F25887"/>
    <w:rsid w:val="00F263EA"/>
    <w:rsid w:val="00F266FA"/>
    <w:rsid w:val="00F26905"/>
    <w:rsid w:val="00F26938"/>
    <w:rsid w:val="00F27155"/>
    <w:rsid w:val="00F27BD4"/>
    <w:rsid w:val="00F27F4C"/>
    <w:rsid w:val="00F27FF8"/>
    <w:rsid w:val="00F304CE"/>
    <w:rsid w:val="00F307BE"/>
    <w:rsid w:val="00F30C22"/>
    <w:rsid w:val="00F311C8"/>
    <w:rsid w:val="00F321B4"/>
    <w:rsid w:val="00F329BF"/>
    <w:rsid w:val="00F32BA6"/>
    <w:rsid w:val="00F32BC8"/>
    <w:rsid w:val="00F3334A"/>
    <w:rsid w:val="00F33C8A"/>
    <w:rsid w:val="00F33D0E"/>
    <w:rsid w:val="00F34ABB"/>
    <w:rsid w:val="00F3500A"/>
    <w:rsid w:val="00F352DD"/>
    <w:rsid w:val="00F353AD"/>
    <w:rsid w:val="00F35B32"/>
    <w:rsid w:val="00F35E72"/>
    <w:rsid w:val="00F3631A"/>
    <w:rsid w:val="00F36D7E"/>
    <w:rsid w:val="00F36F8D"/>
    <w:rsid w:val="00F3778F"/>
    <w:rsid w:val="00F409AF"/>
    <w:rsid w:val="00F41F20"/>
    <w:rsid w:val="00F424E1"/>
    <w:rsid w:val="00F42866"/>
    <w:rsid w:val="00F43142"/>
    <w:rsid w:val="00F432CF"/>
    <w:rsid w:val="00F43817"/>
    <w:rsid w:val="00F43CA6"/>
    <w:rsid w:val="00F440C6"/>
    <w:rsid w:val="00F4599D"/>
    <w:rsid w:val="00F500AA"/>
    <w:rsid w:val="00F502A3"/>
    <w:rsid w:val="00F50B21"/>
    <w:rsid w:val="00F50CF5"/>
    <w:rsid w:val="00F50D1A"/>
    <w:rsid w:val="00F51377"/>
    <w:rsid w:val="00F51595"/>
    <w:rsid w:val="00F521A4"/>
    <w:rsid w:val="00F524FB"/>
    <w:rsid w:val="00F52C99"/>
    <w:rsid w:val="00F556D3"/>
    <w:rsid w:val="00F55809"/>
    <w:rsid w:val="00F55D3E"/>
    <w:rsid w:val="00F57F0F"/>
    <w:rsid w:val="00F6048F"/>
    <w:rsid w:val="00F61D77"/>
    <w:rsid w:val="00F63492"/>
    <w:rsid w:val="00F63D19"/>
    <w:rsid w:val="00F64332"/>
    <w:rsid w:val="00F64C3A"/>
    <w:rsid w:val="00F6516C"/>
    <w:rsid w:val="00F65B09"/>
    <w:rsid w:val="00F65B80"/>
    <w:rsid w:val="00F67187"/>
    <w:rsid w:val="00F701B9"/>
    <w:rsid w:val="00F7075D"/>
    <w:rsid w:val="00F70B02"/>
    <w:rsid w:val="00F70B78"/>
    <w:rsid w:val="00F70CA7"/>
    <w:rsid w:val="00F71A2B"/>
    <w:rsid w:val="00F727F8"/>
    <w:rsid w:val="00F72AFD"/>
    <w:rsid w:val="00F74B05"/>
    <w:rsid w:val="00F76C66"/>
    <w:rsid w:val="00F76F02"/>
    <w:rsid w:val="00F77399"/>
    <w:rsid w:val="00F802EC"/>
    <w:rsid w:val="00F8098B"/>
    <w:rsid w:val="00F81960"/>
    <w:rsid w:val="00F8254E"/>
    <w:rsid w:val="00F84D3A"/>
    <w:rsid w:val="00F86487"/>
    <w:rsid w:val="00F864C2"/>
    <w:rsid w:val="00F8661E"/>
    <w:rsid w:val="00F86942"/>
    <w:rsid w:val="00F87377"/>
    <w:rsid w:val="00F8787B"/>
    <w:rsid w:val="00F87A11"/>
    <w:rsid w:val="00F87D07"/>
    <w:rsid w:val="00F90D00"/>
    <w:rsid w:val="00F91657"/>
    <w:rsid w:val="00F91B11"/>
    <w:rsid w:val="00F92A9D"/>
    <w:rsid w:val="00F92E8E"/>
    <w:rsid w:val="00F9384B"/>
    <w:rsid w:val="00F9473F"/>
    <w:rsid w:val="00F96738"/>
    <w:rsid w:val="00F96C15"/>
    <w:rsid w:val="00FA097D"/>
    <w:rsid w:val="00FA0F3F"/>
    <w:rsid w:val="00FA2216"/>
    <w:rsid w:val="00FA2B04"/>
    <w:rsid w:val="00FA410A"/>
    <w:rsid w:val="00FA45C9"/>
    <w:rsid w:val="00FA54B9"/>
    <w:rsid w:val="00FA56F2"/>
    <w:rsid w:val="00FA5826"/>
    <w:rsid w:val="00FB0961"/>
    <w:rsid w:val="00FB0A1F"/>
    <w:rsid w:val="00FB1756"/>
    <w:rsid w:val="00FB19AB"/>
    <w:rsid w:val="00FB35D1"/>
    <w:rsid w:val="00FB373F"/>
    <w:rsid w:val="00FB3E89"/>
    <w:rsid w:val="00FB4982"/>
    <w:rsid w:val="00FB4A76"/>
    <w:rsid w:val="00FB55F4"/>
    <w:rsid w:val="00FB642D"/>
    <w:rsid w:val="00FB66C8"/>
    <w:rsid w:val="00FB755D"/>
    <w:rsid w:val="00FB771E"/>
    <w:rsid w:val="00FB7A0A"/>
    <w:rsid w:val="00FB7D70"/>
    <w:rsid w:val="00FC157A"/>
    <w:rsid w:val="00FC16FE"/>
    <w:rsid w:val="00FC1E7B"/>
    <w:rsid w:val="00FC2E49"/>
    <w:rsid w:val="00FC332F"/>
    <w:rsid w:val="00FC489A"/>
    <w:rsid w:val="00FC4F98"/>
    <w:rsid w:val="00FC5263"/>
    <w:rsid w:val="00FC52F2"/>
    <w:rsid w:val="00FC5AA5"/>
    <w:rsid w:val="00FC5C4A"/>
    <w:rsid w:val="00FC6309"/>
    <w:rsid w:val="00FC7FE0"/>
    <w:rsid w:val="00FD0473"/>
    <w:rsid w:val="00FD0EED"/>
    <w:rsid w:val="00FD12F8"/>
    <w:rsid w:val="00FD1AF5"/>
    <w:rsid w:val="00FD1BD4"/>
    <w:rsid w:val="00FD1DD2"/>
    <w:rsid w:val="00FD2698"/>
    <w:rsid w:val="00FD2ABA"/>
    <w:rsid w:val="00FD3217"/>
    <w:rsid w:val="00FD3B6A"/>
    <w:rsid w:val="00FD40FB"/>
    <w:rsid w:val="00FD41AC"/>
    <w:rsid w:val="00FD5203"/>
    <w:rsid w:val="00FD5B42"/>
    <w:rsid w:val="00FD5E18"/>
    <w:rsid w:val="00FD740D"/>
    <w:rsid w:val="00FD7DFE"/>
    <w:rsid w:val="00FE04E6"/>
    <w:rsid w:val="00FE05E1"/>
    <w:rsid w:val="00FE24B4"/>
    <w:rsid w:val="00FE3437"/>
    <w:rsid w:val="00FE3472"/>
    <w:rsid w:val="00FE383D"/>
    <w:rsid w:val="00FE46DC"/>
    <w:rsid w:val="00FE48C8"/>
    <w:rsid w:val="00FE5CA7"/>
    <w:rsid w:val="00FE70F6"/>
    <w:rsid w:val="00FE7F1C"/>
    <w:rsid w:val="00FF039A"/>
    <w:rsid w:val="00FF1C46"/>
    <w:rsid w:val="00FF1DA4"/>
    <w:rsid w:val="00FF253E"/>
    <w:rsid w:val="00FF2CA8"/>
    <w:rsid w:val="00FF3A59"/>
    <w:rsid w:val="00FF4C83"/>
    <w:rsid w:val="00FF4FB9"/>
    <w:rsid w:val="00FF6341"/>
    <w:rsid w:val="00FF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  <o:rules v:ext="edit">
        <o:r id="V:Rule1" type="callout" idref="#_x0000_s1092"/>
        <o:r id="V:Rule2" type="callout" idref="#_x0000_s1091"/>
        <o:r id="V:Rule3" type="callout" idref="#_x0000_s1090"/>
        <o:r id="V:Rule4" type="callout" idref="#_x0000_s1089"/>
        <o:r id="V:Rule5" type="callout" idref="#_x0000_s1094"/>
        <o:r id="V:Rule6" type="callout" idref="#_x0000_s1111"/>
        <o:r id="V:Rule7" type="callout" idref="#_x0000_s1109"/>
        <o:r id="V:Rule8" type="callout" idref="#_x0000_s1110"/>
        <o:r id="V:Rule9" type="callout" idref="#_x0000_s1107"/>
        <o:r id="V:Rule10" type="callout" idref="#_x0000_s1108"/>
        <o:r id="V:Rule11" type="callout" idref="#_x0000_s1105"/>
        <o:r id="V:Rule12" type="callout" idref="#_x0000_s1103"/>
        <o:r id="V:Rule13" type="callout" idref="#_x0000_s1104"/>
        <o:r id="V:Rule14" type="callout" idref="#_x0000_s1102"/>
        <o:r id="V:Rule15" type="callout" idref="#_x0000_s1101"/>
        <o:r id="V:Rule16" type="callout" idref="#_x0000_s1100"/>
        <o:r id="V:Rule17" type="callout" idref="#_x0000_s1099"/>
        <o:r id="V:Rule18" type="callout" idref="#_x0000_s1097"/>
        <o:r id="V:Rule19" type="callout" idref="#_x0000_s1095"/>
      </o:rules>
    </o:shapelayout>
  </w:shapeDefaults>
  <w:decimalSymbol w:val="."/>
  <w:listSeparator w:val=","/>
  <w15:docId w15:val="{4C25C37E-C2FC-4D85-BD10-C992C901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3D50"/>
    <w:pPr>
      <w:spacing w:after="160"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536B54"/>
    <w:pPr>
      <w:keepNext/>
      <w:numPr>
        <w:numId w:val="1"/>
      </w:numPr>
      <w:spacing w:before="240" w:after="360"/>
      <w:ind w:left="431" w:hanging="431"/>
      <w:outlineLvl w:val="0"/>
    </w:pPr>
    <w:rPr>
      <w:b/>
      <w:noProof/>
      <w:kern w:val="28"/>
      <w:sz w:val="32"/>
      <w:lang w:val="en-US" w:eastAsia="ja-JP"/>
    </w:rPr>
  </w:style>
  <w:style w:type="paragraph" w:styleId="berschrift2">
    <w:name w:val="heading 2"/>
    <w:basedOn w:val="Standard"/>
    <w:next w:val="Standard"/>
    <w:qFormat/>
    <w:rsid w:val="0069512A"/>
    <w:pPr>
      <w:keepNext/>
      <w:numPr>
        <w:ilvl w:val="1"/>
        <w:numId w:val="1"/>
      </w:numPr>
      <w:tabs>
        <w:tab w:val="left" w:pos="975"/>
      </w:tabs>
      <w:spacing w:before="360" w:after="360"/>
      <w:outlineLvl w:val="1"/>
    </w:pPr>
    <w:rPr>
      <w:b/>
      <w:sz w:val="30"/>
      <w:lang w:eastAsia="ja-JP"/>
    </w:rPr>
  </w:style>
  <w:style w:type="paragraph" w:styleId="berschrift3">
    <w:name w:val="heading 3"/>
    <w:basedOn w:val="Standard"/>
    <w:next w:val="Standard"/>
    <w:autoRedefine/>
    <w:qFormat/>
    <w:rsid w:val="009C7EEA"/>
    <w:pPr>
      <w:keepNext/>
      <w:numPr>
        <w:ilvl w:val="2"/>
        <w:numId w:val="1"/>
      </w:numPr>
      <w:spacing w:before="360" w:after="360"/>
      <w:outlineLvl w:val="2"/>
    </w:pPr>
    <w:rPr>
      <w:rFonts w:eastAsia="MS Mincho"/>
      <w:b/>
      <w:sz w:val="28"/>
      <w:szCs w:val="24"/>
      <w:lang w:eastAsia="ja-JP"/>
    </w:rPr>
  </w:style>
  <w:style w:type="paragraph" w:styleId="berschrift4">
    <w:name w:val="heading 4"/>
    <w:basedOn w:val="Standard"/>
    <w:next w:val="Standard"/>
    <w:qFormat/>
    <w:rsid w:val="00A85801"/>
    <w:pPr>
      <w:keepNext/>
      <w:numPr>
        <w:ilvl w:val="3"/>
        <w:numId w:val="1"/>
      </w:numPr>
      <w:spacing w:before="240"/>
      <w:outlineLvl w:val="3"/>
    </w:pPr>
    <w:rPr>
      <w:b/>
      <w:szCs w:val="24"/>
      <w:lang w:eastAsia="ja-JP"/>
    </w:rPr>
  </w:style>
  <w:style w:type="paragraph" w:styleId="berschrift5">
    <w:name w:val="heading 5"/>
    <w:basedOn w:val="Standard"/>
    <w:next w:val="Standard"/>
    <w:qFormat/>
    <w:rsid w:val="00813F56"/>
    <w:pPr>
      <w:numPr>
        <w:ilvl w:val="4"/>
        <w:numId w:val="1"/>
      </w:numPr>
      <w:spacing w:before="240" w:after="60"/>
      <w:outlineLvl w:val="4"/>
    </w:pPr>
    <w:rPr>
      <w:sz w:val="22"/>
      <w:lang w:eastAsia="ja-JP"/>
    </w:rPr>
  </w:style>
  <w:style w:type="paragraph" w:styleId="berschrift6">
    <w:name w:val="heading 6"/>
    <w:basedOn w:val="Standard"/>
    <w:next w:val="Standard"/>
    <w:qFormat/>
    <w:rsid w:val="00813F5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  <w:lang w:eastAsia="ja-JP"/>
    </w:rPr>
  </w:style>
  <w:style w:type="paragraph" w:styleId="berschrift7">
    <w:name w:val="heading 7"/>
    <w:basedOn w:val="Standard"/>
    <w:next w:val="Standard"/>
    <w:qFormat/>
    <w:rsid w:val="00813F56"/>
    <w:pPr>
      <w:numPr>
        <w:ilvl w:val="6"/>
        <w:numId w:val="1"/>
      </w:numPr>
      <w:spacing w:before="240" w:after="60"/>
      <w:outlineLvl w:val="6"/>
    </w:pPr>
    <w:rPr>
      <w:sz w:val="20"/>
      <w:lang w:eastAsia="ja-JP"/>
    </w:rPr>
  </w:style>
  <w:style w:type="paragraph" w:styleId="berschrift8">
    <w:name w:val="heading 8"/>
    <w:basedOn w:val="Standard"/>
    <w:next w:val="Standard"/>
    <w:qFormat/>
    <w:rsid w:val="00813F56"/>
    <w:pPr>
      <w:numPr>
        <w:ilvl w:val="7"/>
        <w:numId w:val="1"/>
      </w:numPr>
      <w:spacing w:before="240" w:after="60"/>
      <w:outlineLvl w:val="7"/>
    </w:pPr>
    <w:rPr>
      <w:i/>
      <w:sz w:val="20"/>
      <w:lang w:eastAsia="ja-JP"/>
    </w:rPr>
  </w:style>
  <w:style w:type="paragraph" w:styleId="berschrift9">
    <w:name w:val="heading 9"/>
    <w:basedOn w:val="Standard"/>
    <w:next w:val="Standard"/>
    <w:qFormat/>
    <w:rsid w:val="00813F56"/>
    <w:pPr>
      <w:numPr>
        <w:ilvl w:val="8"/>
        <w:numId w:val="1"/>
      </w:numPr>
      <w:spacing w:before="240" w:after="60"/>
      <w:outlineLvl w:val="8"/>
    </w:pPr>
    <w:rPr>
      <w:b/>
      <w:i/>
      <w:sz w:val="18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8A3C9A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8A3C9A"/>
    <w:rPr>
      <w:rFonts w:ascii="Arial" w:hAnsi="Arial"/>
      <w:sz w:val="24"/>
    </w:rPr>
  </w:style>
  <w:style w:type="paragraph" w:styleId="Kopfzeile">
    <w:name w:val="header"/>
    <w:basedOn w:val="Standard"/>
    <w:rsid w:val="008A3C9A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uiPriority w:val="99"/>
    <w:rsid w:val="00813F56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536B54"/>
    <w:rPr>
      <w:rFonts w:ascii="Arial" w:hAnsi="Arial"/>
      <w:b/>
      <w:noProof/>
      <w:kern w:val="28"/>
      <w:sz w:val="32"/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rsid w:val="00643087"/>
    <w:pPr>
      <w:tabs>
        <w:tab w:val="left" w:pos="284"/>
        <w:tab w:val="left" w:pos="624"/>
        <w:tab w:val="left" w:pos="720"/>
        <w:tab w:val="right" w:leader="dot" w:pos="9060"/>
      </w:tabs>
      <w:spacing w:before="160"/>
    </w:pPr>
    <w:rPr>
      <w:b/>
      <w:bCs/>
      <w:caps/>
    </w:rPr>
  </w:style>
  <w:style w:type="paragraph" w:styleId="Verzeichnis2">
    <w:name w:val="toc 2"/>
    <w:basedOn w:val="Standard"/>
    <w:next w:val="Standard"/>
    <w:autoRedefine/>
    <w:uiPriority w:val="39"/>
    <w:rsid w:val="00643087"/>
    <w:pPr>
      <w:tabs>
        <w:tab w:val="left" w:pos="737"/>
        <w:tab w:val="left" w:pos="964"/>
        <w:tab w:val="left" w:pos="993"/>
        <w:tab w:val="left" w:pos="1021"/>
        <w:tab w:val="right" w:leader="dot" w:pos="9060"/>
      </w:tabs>
      <w:spacing w:before="40" w:after="40"/>
      <w:ind w:left="284"/>
    </w:pPr>
    <w:rPr>
      <w:rFonts w:cs="Arial"/>
      <w:b/>
      <w:smallCaps/>
      <w:noProof/>
      <w:sz w:val="22"/>
    </w:rPr>
  </w:style>
  <w:style w:type="paragraph" w:styleId="Verzeichnis3">
    <w:name w:val="toc 3"/>
    <w:basedOn w:val="Standard"/>
    <w:next w:val="Standard"/>
    <w:autoRedefine/>
    <w:uiPriority w:val="39"/>
    <w:rsid w:val="00643087"/>
    <w:pPr>
      <w:tabs>
        <w:tab w:val="left" w:pos="794"/>
        <w:tab w:val="left" w:pos="907"/>
        <w:tab w:val="left" w:pos="993"/>
        <w:tab w:val="right" w:leader="dot" w:pos="9060"/>
      </w:tabs>
      <w:spacing w:before="40" w:after="40"/>
      <w:ind w:left="737"/>
    </w:pPr>
    <w:rPr>
      <w:iCs/>
      <w:sz w:val="20"/>
    </w:rPr>
  </w:style>
  <w:style w:type="paragraph" w:styleId="Sprechblasentext">
    <w:name w:val="Balloon Text"/>
    <w:basedOn w:val="Standard"/>
    <w:semiHidden/>
    <w:rsid w:val="00BC4D43"/>
    <w:rPr>
      <w:rFonts w:ascii="Tahoma" w:hAnsi="Tahoma" w:cs="Tahoma"/>
      <w:sz w:val="16"/>
      <w:szCs w:val="16"/>
    </w:rPr>
  </w:style>
  <w:style w:type="paragraph" w:customStyle="1" w:styleId="Formatvorlage1">
    <w:name w:val="Formatvorlage1"/>
    <w:basedOn w:val="berschrift2"/>
    <w:qFormat/>
    <w:rsid w:val="001E17A7"/>
    <w:pPr>
      <w:numPr>
        <w:numId w:val="2"/>
      </w:numPr>
    </w:pPr>
  </w:style>
  <w:style w:type="paragraph" w:styleId="Verzeichnis4">
    <w:name w:val="toc 4"/>
    <w:basedOn w:val="Standard"/>
    <w:next w:val="Standard"/>
    <w:autoRedefine/>
    <w:semiHidden/>
    <w:rsid w:val="00E01226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E01226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F55D3E"/>
    <w:pPr>
      <w:ind w:left="1200"/>
    </w:pPr>
    <w:rPr>
      <w:rFonts w:ascii="Times New Roman" w:hAnsi="Times New Roman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F55D3E"/>
    <w:pPr>
      <w:ind w:left="1440"/>
    </w:pPr>
    <w:rPr>
      <w:rFonts w:ascii="Times New Roman" w:hAnsi="Times New Roman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F55D3E"/>
    <w:pPr>
      <w:ind w:left="1680"/>
    </w:pPr>
    <w:rPr>
      <w:rFonts w:ascii="Times New Roman" w:hAnsi="Times New Roman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F55D3E"/>
    <w:pPr>
      <w:ind w:left="1920"/>
    </w:pPr>
    <w:rPr>
      <w:rFonts w:ascii="Times New Roman" w:hAnsi="Times New Roman"/>
      <w:sz w:val="18"/>
      <w:szCs w:val="18"/>
    </w:rPr>
  </w:style>
  <w:style w:type="paragraph" w:styleId="Textkrper">
    <w:name w:val="Body Text"/>
    <w:basedOn w:val="Standard"/>
    <w:link w:val="TextkrperZchn"/>
    <w:rsid w:val="00DF173F"/>
    <w:pPr>
      <w:spacing w:before="60" w:after="60"/>
    </w:pPr>
    <w:rPr>
      <w:lang w:eastAsia="ja-JP"/>
    </w:rPr>
  </w:style>
  <w:style w:type="character" w:customStyle="1" w:styleId="TextkrperZchn">
    <w:name w:val="Textkörper Zchn"/>
    <w:basedOn w:val="Absatz-Standardschriftart"/>
    <w:link w:val="Textkrper"/>
    <w:rsid w:val="00DF173F"/>
    <w:rPr>
      <w:rFonts w:ascii="Arial" w:hAnsi="Arial"/>
      <w:sz w:val="24"/>
      <w:lang w:val="de-DE" w:eastAsia="ja-JP" w:bidi="ar-SA"/>
    </w:rPr>
  </w:style>
  <w:style w:type="paragraph" w:customStyle="1" w:styleId="Formatvorlageberschrift1Links0cmErsteZeile0cm">
    <w:name w:val="Formatvorlage Überschrift 1 + Links:  0 cm Erste Zeile:  0 cm"/>
    <w:basedOn w:val="berschrift1"/>
    <w:rsid w:val="00DF173F"/>
    <w:pPr>
      <w:numPr>
        <w:numId w:val="0"/>
      </w:numPr>
      <w:tabs>
        <w:tab w:val="num" w:pos="720"/>
      </w:tabs>
      <w:spacing w:before="480" w:after="300"/>
    </w:pPr>
    <w:rPr>
      <w:bCs/>
      <w:sz w:val="28"/>
    </w:rPr>
  </w:style>
  <w:style w:type="paragraph" w:styleId="Beschriftung">
    <w:name w:val="caption"/>
    <w:basedOn w:val="Standard"/>
    <w:next w:val="Standard"/>
    <w:qFormat/>
    <w:rsid w:val="00685FFC"/>
    <w:pPr>
      <w:spacing w:before="120" w:line="240" w:lineRule="auto"/>
      <w:jc w:val="center"/>
    </w:pPr>
    <w:rPr>
      <w:b/>
      <w:bCs/>
      <w:sz w:val="20"/>
    </w:rPr>
  </w:style>
  <w:style w:type="paragraph" w:styleId="Abbildungsverzeichnis">
    <w:name w:val="table of figures"/>
    <w:basedOn w:val="Standard"/>
    <w:next w:val="Standard"/>
    <w:uiPriority w:val="99"/>
    <w:rsid w:val="002926AA"/>
  </w:style>
  <w:style w:type="table" w:styleId="Tabellenraster">
    <w:name w:val="Table Grid"/>
    <w:basedOn w:val="NormaleTabelle"/>
    <w:rsid w:val="00DA69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rsid w:val="00265779"/>
    <w:rPr>
      <w:color w:val="800080"/>
      <w:u w:val="single"/>
    </w:rPr>
  </w:style>
  <w:style w:type="paragraph" w:styleId="StandardWeb">
    <w:name w:val="Normal (Web)"/>
    <w:basedOn w:val="Standard"/>
    <w:rsid w:val="00465472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Kommentarzeichen">
    <w:name w:val="annotation reference"/>
    <w:basedOn w:val="Absatz-Standardschriftart"/>
    <w:semiHidden/>
    <w:rsid w:val="00CF30DC"/>
    <w:rPr>
      <w:sz w:val="16"/>
      <w:szCs w:val="16"/>
    </w:rPr>
  </w:style>
  <w:style w:type="paragraph" w:styleId="Kommentartext">
    <w:name w:val="annotation text"/>
    <w:basedOn w:val="Standard"/>
    <w:semiHidden/>
    <w:rsid w:val="00CF30DC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CF30DC"/>
    <w:rPr>
      <w:b/>
      <w:bCs/>
    </w:rPr>
  </w:style>
  <w:style w:type="character" w:customStyle="1" w:styleId="mw-headline">
    <w:name w:val="mw-headline"/>
    <w:basedOn w:val="Absatz-Standardschriftart"/>
    <w:rsid w:val="00A647CE"/>
  </w:style>
  <w:style w:type="character" w:customStyle="1" w:styleId="editsection1">
    <w:name w:val="editsection1"/>
    <w:basedOn w:val="Absatz-Standardschriftart"/>
    <w:rsid w:val="00A647CE"/>
    <w:rPr>
      <w:sz w:val="22"/>
      <w:szCs w:val="22"/>
    </w:rPr>
  </w:style>
  <w:style w:type="paragraph" w:styleId="Dokumentstruktur">
    <w:name w:val="Document Map"/>
    <w:basedOn w:val="Standard"/>
    <w:semiHidden/>
    <w:rsid w:val="00BC5DEE"/>
    <w:pPr>
      <w:shd w:val="clear" w:color="auto" w:fill="000080"/>
    </w:pPr>
    <w:rPr>
      <w:rFonts w:ascii="Tahoma" w:hAnsi="Tahoma" w:cs="Tahoma"/>
      <w:sz w:val="20"/>
    </w:rPr>
  </w:style>
  <w:style w:type="character" w:customStyle="1" w:styleId="isiignore">
    <w:name w:val="isi_ignore"/>
    <w:basedOn w:val="Absatz-Standardschriftart"/>
    <w:rsid w:val="00C46ADD"/>
  </w:style>
  <w:style w:type="paragraph" w:customStyle="1" w:styleId="bodytext">
    <w:name w:val="bodytext"/>
    <w:basedOn w:val="Standard"/>
    <w:rsid w:val="00C46ADD"/>
    <w:pPr>
      <w:spacing w:line="312" w:lineRule="auto"/>
    </w:pPr>
    <w:rPr>
      <w:rFonts w:ascii="Verdana" w:hAnsi="Verdana"/>
      <w:color w:val="000000"/>
      <w:sz w:val="19"/>
      <w:szCs w:val="19"/>
    </w:rPr>
  </w:style>
  <w:style w:type="character" w:styleId="Fett">
    <w:name w:val="Strong"/>
    <w:basedOn w:val="Absatz-Standardschriftart"/>
    <w:qFormat/>
    <w:rsid w:val="00553FF6"/>
    <w:rPr>
      <w:b/>
      <w:bCs/>
    </w:rPr>
  </w:style>
  <w:style w:type="character" w:customStyle="1" w:styleId="newsheadline1">
    <w:name w:val="newsheadline1"/>
    <w:basedOn w:val="Absatz-Standardschriftart"/>
    <w:rsid w:val="00814BB7"/>
    <w:rPr>
      <w:rFonts w:ascii="Helv" w:hAnsi="Helv" w:hint="default"/>
      <w:b/>
      <w:bCs/>
      <w:i w:val="0"/>
      <w:iCs w:val="0"/>
      <w:color w:val="000000"/>
      <w:sz w:val="24"/>
      <w:szCs w:val="24"/>
    </w:rPr>
  </w:style>
  <w:style w:type="paragraph" w:customStyle="1" w:styleId="berschrift1ohneNummern">
    <w:name w:val="Überschrift 1 ohne Nummern"/>
    <w:basedOn w:val="berschrift1"/>
    <w:rsid w:val="00D42705"/>
    <w:pPr>
      <w:numPr>
        <w:numId w:val="0"/>
      </w:numPr>
    </w:pPr>
    <w:rPr>
      <w:rFonts w:cs="Arial"/>
    </w:rPr>
  </w:style>
  <w:style w:type="paragraph" w:styleId="Datum">
    <w:name w:val="Date"/>
    <w:basedOn w:val="Standard"/>
    <w:next w:val="Standard"/>
    <w:rsid w:val="00FD0EED"/>
  </w:style>
  <w:style w:type="paragraph" w:styleId="Blocktext">
    <w:name w:val="Block Text"/>
    <w:basedOn w:val="Standard"/>
    <w:rsid w:val="00741A32"/>
    <w:pPr>
      <w:ind w:left="1276" w:right="1134"/>
    </w:pPr>
    <w:rPr>
      <w:rFonts w:ascii="Arial Standard" w:hAnsi="Arial Standard"/>
      <w:szCs w:val="24"/>
    </w:rPr>
  </w:style>
  <w:style w:type="paragraph" w:customStyle="1" w:styleId="Formatvorlageberschrift2AsiatischMSMincho">
    <w:name w:val="Formatvorlage Überschrift 2 + (Asiatisch) MS Mincho"/>
    <w:basedOn w:val="berschrift2"/>
    <w:rsid w:val="0069512A"/>
    <w:rPr>
      <w:rFonts w:eastAsia="MS Mincho"/>
      <w:bCs/>
      <w:sz w:val="40"/>
    </w:rPr>
  </w:style>
  <w:style w:type="character" w:customStyle="1" w:styleId="publik-autor">
    <w:name w:val="publik-autor"/>
    <w:basedOn w:val="Absatz-Standardschriftart"/>
    <w:rsid w:val="00D72AD2"/>
  </w:style>
  <w:style w:type="paragraph" w:customStyle="1" w:styleId="Briefkopfadresse">
    <w:name w:val="Briefkopfadresse"/>
    <w:basedOn w:val="Standard"/>
    <w:rsid w:val="00D42A06"/>
    <w:pPr>
      <w:framePr w:wrap="notBeside" w:vAnchor="page" w:hAnchor="text" w:y="3369"/>
      <w:spacing w:line="220" w:lineRule="atLeast"/>
    </w:pPr>
    <w:rPr>
      <w:spacing w:val="-5"/>
      <w:sz w:val="20"/>
    </w:rPr>
  </w:style>
  <w:style w:type="paragraph" w:customStyle="1" w:styleId="Text1215ZeilenBlock">
    <w:name w:val="Text 12;1;5 Zeilen;Block"/>
    <w:basedOn w:val="Text12"/>
    <w:rsid w:val="001B21EF"/>
  </w:style>
  <w:style w:type="paragraph" w:customStyle="1" w:styleId="Text12">
    <w:name w:val="Text 12"/>
    <w:aliases w:val="1,5 Zeilen,Block"/>
    <w:basedOn w:val="Standard"/>
    <w:rsid w:val="001B21EF"/>
    <w:rPr>
      <w:noProof/>
      <w:lang w:val="en-US"/>
    </w:rPr>
  </w:style>
  <w:style w:type="paragraph" w:styleId="Listenabsatz">
    <w:name w:val="List Paragraph"/>
    <w:basedOn w:val="Standard"/>
    <w:uiPriority w:val="34"/>
    <w:qFormat/>
    <w:rsid w:val="00C34081"/>
    <w:pPr>
      <w:ind w:left="720"/>
      <w:contextualSpacing/>
    </w:pPr>
  </w:style>
  <w:style w:type="paragraph" w:customStyle="1" w:styleId="AAnhang">
    <w:name w:val="A. Anhang"/>
    <w:basedOn w:val="berschrift1"/>
    <w:link w:val="AAnhangZchn"/>
    <w:autoRedefine/>
    <w:rsid w:val="001F5DDF"/>
    <w:pPr>
      <w:numPr>
        <w:numId w:val="5"/>
      </w:numPr>
      <w:ind w:left="357" w:hanging="357"/>
    </w:pPr>
  </w:style>
  <w:style w:type="paragraph" w:styleId="Titel">
    <w:name w:val="Title"/>
    <w:basedOn w:val="Standard"/>
    <w:next w:val="Standard"/>
    <w:link w:val="TitelZchn"/>
    <w:qFormat/>
    <w:rsid w:val="00461F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nhangZchn">
    <w:name w:val="A. Anhang Zchn"/>
    <w:basedOn w:val="berschrift1Zchn"/>
    <w:link w:val="AAnhang"/>
    <w:rsid w:val="001F5DDF"/>
    <w:rPr>
      <w:rFonts w:ascii="Arial" w:hAnsi="Arial"/>
      <w:b/>
      <w:noProof/>
      <w:kern w:val="28"/>
      <w:sz w:val="32"/>
      <w:lang w:val="en-US" w:eastAsia="ja-JP"/>
    </w:rPr>
  </w:style>
  <w:style w:type="character" w:customStyle="1" w:styleId="TitelZchn">
    <w:name w:val="Titel Zchn"/>
    <w:basedOn w:val="Absatz-Standardschriftart"/>
    <w:link w:val="Titel"/>
    <w:rsid w:val="00461F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erschriftA">
    <w:name w:val="Überschrift A"/>
    <w:basedOn w:val="berschrift1"/>
    <w:link w:val="berschriftAZchn"/>
    <w:qFormat/>
    <w:rsid w:val="00103D50"/>
    <w:pPr>
      <w:pageBreakBefore/>
      <w:numPr>
        <w:numId w:val="6"/>
      </w:numPr>
      <w:tabs>
        <w:tab w:val="left" w:pos="431"/>
        <w:tab w:val="left" w:pos="510"/>
      </w:tabs>
      <w:ind w:left="431" w:hanging="431"/>
    </w:pPr>
  </w:style>
  <w:style w:type="character" w:styleId="Hervorhebung">
    <w:name w:val="Emphasis"/>
    <w:basedOn w:val="Absatz-Standardschriftart"/>
    <w:qFormat/>
    <w:rsid w:val="00164CFF"/>
    <w:rPr>
      <w:i/>
      <w:iCs/>
    </w:rPr>
  </w:style>
  <w:style w:type="paragraph" w:customStyle="1" w:styleId="berschriftAa">
    <w:name w:val="Überschrift A.a"/>
    <w:basedOn w:val="berschriftA"/>
    <w:rsid w:val="001F5DDF"/>
    <w:pPr>
      <w:pageBreakBefore w:val="0"/>
      <w:numPr>
        <w:numId w:val="7"/>
      </w:numPr>
      <w:ind w:left="714" w:hanging="357"/>
    </w:pPr>
  </w:style>
  <w:style w:type="paragraph" w:customStyle="1" w:styleId="A1">
    <w:name w:val="A .1"/>
    <w:basedOn w:val="berschriftA"/>
    <w:link w:val="A1Zchn"/>
    <w:rsid w:val="009C7EEA"/>
    <w:pPr>
      <w:numPr>
        <w:numId w:val="9"/>
      </w:numPr>
      <w:ind w:left="357" w:hanging="357"/>
    </w:pPr>
  </w:style>
  <w:style w:type="paragraph" w:customStyle="1" w:styleId="berschriftA1">
    <w:name w:val="Überschrift A.1"/>
    <w:basedOn w:val="berschriftA"/>
    <w:qFormat/>
    <w:rsid w:val="00103D50"/>
    <w:pPr>
      <w:pageBreakBefore w:val="0"/>
      <w:numPr>
        <w:numId w:val="10"/>
      </w:numPr>
      <w:ind w:left="357" w:hanging="357"/>
    </w:pPr>
    <w:rPr>
      <w:sz w:val="30"/>
    </w:rPr>
  </w:style>
  <w:style w:type="character" w:customStyle="1" w:styleId="berschriftAZchn">
    <w:name w:val="Überschrift A Zchn"/>
    <w:basedOn w:val="berschrift1Zchn"/>
    <w:link w:val="berschriftA"/>
    <w:rsid w:val="00103D50"/>
    <w:rPr>
      <w:rFonts w:ascii="Arial" w:hAnsi="Arial"/>
      <w:b/>
      <w:noProof/>
      <w:kern w:val="28"/>
      <w:sz w:val="32"/>
      <w:lang w:val="en-US" w:eastAsia="ja-JP"/>
    </w:rPr>
  </w:style>
  <w:style w:type="character" w:customStyle="1" w:styleId="A1Zchn">
    <w:name w:val="A .1 Zchn"/>
    <w:basedOn w:val="berschriftAZchn"/>
    <w:link w:val="A1"/>
    <w:rsid w:val="009C7EEA"/>
    <w:rPr>
      <w:rFonts w:ascii="Arial" w:hAnsi="Arial"/>
      <w:b/>
      <w:noProof/>
      <w:kern w:val="28"/>
      <w:sz w:val="32"/>
      <w:lang w:val="en-US" w:eastAsia="ja-JP"/>
    </w:rPr>
  </w:style>
  <w:style w:type="paragraph" w:styleId="Literaturverzeichnis">
    <w:name w:val="Bibliography"/>
    <w:basedOn w:val="Standard"/>
    <w:next w:val="Standard"/>
    <w:uiPriority w:val="37"/>
    <w:unhideWhenUsed/>
    <w:rsid w:val="001C6DE2"/>
  </w:style>
  <w:style w:type="paragraph" w:customStyle="1" w:styleId="Body">
    <w:name w:val="Body"/>
    <w:rsid w:val="001E73C9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val="en-US" w:eastAsia="zh-CN"/>
    </w:rPr>
  </w:style>
  <w:style w:type="table" w:customStyle="1" w:styleId="TableNormal">
    <w:name w:val="Table Normal"/>
    <w:rsid w:val="001E73C9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zh-C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umbered">
    <w:name w:val="Numbered"/>
    <w:rsid w:val="001E73C9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2599">
              <w:marLeft w:val="0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6927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361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561">
              <w:marLeft w:val="2691"/>
              <w:marRight w:val="0"/>
              <w:marTop w:val="222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3686">
              <w:marLeft w:val="2691"/>
              <w:marRight w:val="0"/>
              <w:marTop w:val="222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952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15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680">
          <w:marLeft w:val="0"/>
          <w:marRight w:val="0"/>
          <w:marTop w:val="0"/>
          <w:marBottom w:val="209"/>
          <w:divBdr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</w:divBdr>
          <w:divsChild>
            <w:div w:id="3745571">
              <w:marLeft w:val="41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324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8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3496">
          <w:marLeft w:val="0"/>
          <w:marRight w:val="0"/>
          <w:marTop w:val="0"/>
          <w:marBottom w:val="209"/>
          <w:divBdr>
            <w:top w:val="single" w:sz="8" w:space="0" w:color="999999"/>
            <w:left w:val="single" w:sz="8" w:space="0" w:color="999999"/>
            <w:bottom w:val="single" w:sz="8" w:space="0" w:color="999999"/>
            <w:right w:val="single" w:sz="8" w:space="0" w:color="999999"/>
          </w:divBdr>
          <w:divsChild>
            <w:div w:id="203371956">
              <w:marLeft w:val="41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700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9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M.%20St.%20Kr&#252;tzfeldt\Eigene%20Dateien\Studienarbeit%20-%20Mechatronik\Anleitung%20---%20Dokumente%20Michael%20---%20Laufzettel%20---\Vorlage_Studien-%20und%20Diplomarbei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ADA_LitVerz.XSL" StyleName="SADA_LitVerz">
  <b:Source>
    <b:Tag>2</b:Tag>
    <b:SourceType>Book</b:SourceType>
    <b:Guid>{87F12763-91A1-4AAB-AAE4-0E0C5DC85527}</b:Guid>
    <b:Author>
      <b:Author>
        <b:NameList>
          <b:Person>
            <b:Last>Wallentowitz</b:Last>
            <b:First>Henning</b:First>
          </b:Person>
          <b:Person>
            <b:Last>Reif</b:Last>
            <b:First>Konrad</b:First>
          </b:Person>
        </b:NameList>
      </b:Author>
    </b:Author>
    <b:Title>Handbuch Kraftfahrzeugelektronik</b:Title>
    <b:Year>2006</b:Year>
    <b:City>Wiesbaden</b:City>
    <b:Publisher>Vieweg</b:Publisher>
    <b:RefOrder>1</b:RefOrder>
  </b:Source>
  <b:Source>
    <b:Tag>Reuss</b:Tag>
    <b:SourceType>Book</b:SourceType>
    <b:Guid>{C9E3BE14-579A-4695-9101-64B8937093B9}</b:Guid>
    <b:Author>
      <b:Author>
        <b:NameList>
          <b:Person>
            <b:Last>Prof. Reuss</b:Last>
            <b:First>H.-C.</b:First>
          </b:Person>
        </b:NameList>
      </b:Author>
    </b:Author>
    <b:Title>Datennetze im Kraftfahrzeug</b:Title>
    <b:Year>2009</b:Year>
    <b:City>Stuttgart</b:City>
    <b:RefOrder>2</b:RefOrder>
  </b:Source>
  <b:Source>
    <b:Tag>1</b:Tag>
    <b:SourceType>Misc</b:SourceType>
    <b:Guid>{849E7C66-8C7C-4AE0-AD18-B26BB518F8AE}</b:Guid>
    <b:Author>
      <b:Author>
        <b:Corporate>ISO International Organisation for Standardization</b:Corporate>
      </b:Author>
    </b:Author>
    <b:Title>ISO 14230</b:Title>
    <b:PublicationTitle>Keyword Protokoll 2000</b:PublicationTitle>
    <b:Year>1998</b:Year>
    <b:RefOrder>3</b:RefOrder>
  </b:Source>
  <b:Source>
    <b:Tag>5</b:Tag>
    <b:SourceType>Misc</b:SourceType>
    <b:Guid>{7640E4F0-5EDE-416C-A9B5-80D2C673837F}</b:Guid>
    <b:Author>
      <b:Author>
        <b:Corporate>ISO International Organisation for Standardization</b:Corporate>
      </b:Author>
    </b:Author>
    <b:Title>ISO 14229</b:Title>
    <b:PublicationTitle>Road vehicles - Unified diagnostic services (UDS)</b:PublicationTitle>
    <b:Year>2006</b:Year>
    <b:RefOrder>4</b:RefOrder>
  </b:Source>
  <b:Source>
    <b:Tag>Int08</b:Tag>
    <b:SourceType>Misc</b:SourceType>
    <b:Guid>{5B46F5B3-E8DC-4F97-919D-C611F05CBCB6}</b:Guid>
    <b:Author>
      <b:Author>
        <b:Corporate>ISO International Organization for Standardization</b:Corporate>
      </b:Author>
    </b:Author>
    <b:Title>DIN EN ISO 9241</b:Title>
    <b:PublicationTitle>Ergonomie der Mensch-System-Interaktion</b:PublicationTitle>
    <b:Year>2008</b:Year>
    <b:RefOrder>5</b:RefOrder>
  </b:Source>
  <b:Source>
    <b:Tag>Sam</b:Tag>
    <b:SourceType>InternetSite</b:SourceType>
    <b:Guid>{D494597C-3498-495F-9B4D-6F2B220CF882}</b:Guid>
    <b:Author>
      <b:Author>
        <b:Corporate>Samtec. http://www.samtec.de</b:Corporate>
      </b:Author>
    </b:Author>
    <b:Year>2009</b:Year>
    <b:RefOrder>6</b:RefOrder>
  </b:Source>
  <b:Source>
    <b:Tag>Hub05</b:Tag>
    <b:SourceType>InternetSite</b:SourceType>
    <b:Guid>{3FFD7550-76F2-47BD-A9E9-6C2B75E39A43}</b:Guid>
    <b:Author>
      <b:Author>
        <b:NameList>
          <b:Person>
            <b:Last>Partl</b:Last>
            <b:First>Hubert</b:First>
          </b:Person>
        </b:NameList>
      </b:Author>
    </b:Author>
    <b:Title>Java Einführung - Kursunterlage</b:Title>
    <b:Year>2005</b:Year>
    <b:Month>05</b:Month>
    <b:YearAccessed>2010</b:YearAccessed>
    <b:MonthAccessed>08</b:MonthAccessed>
    <b:DayAccessed>11</b:DayAccessed>
    <b:URL>http://www.boku.ac.at/javaeinf/jein.html</b:URL>
    <b:RefOrder>7</b:RefOrder>
  </b:Source>
</b:Sources>
</file>

<file path=customXml/itemProps1.xml><?xml version="1.0" encoding="utf-8"?>
<ds:datastoreItem xmlns:ds="http://schemas.openxmlformats.org/officeDocument/2006/customXml" ds:itemID="{0E05723C-26CF-4192-9EB3-3CB6E3F87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Vorlage_Studien- und Diplomarbeit.dot</Template>
  <TotalTime>0</TotalTime>
  <Pages>8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Manager>IVK - Universität Stuttgart</Manager>
  <Company>Robert Bosch GmbH</Company>
  <LinksUpToDate>false</LinksUpToDate>
  <CharactersWithSpaces>2374</CharactersWithSpaces>
  <SharedDoc>false</SharedDoc>
  <HLinks>
    <vt:vector size="180" baseType="variant">
      <vt:variant>
        <vt:i4>458802</vt:i4>
      </vt:variant>
      <vt:variant>
        <vt:i4>209</vt:i4>
      </vt:variant>
      <vt:variant>
        <vt:i4>0</vt:i4>
      </vt:variant>
      <vt:variant>
        <vt:i4>5</vt:i4>
      </vt:variant>
      <vt:variant>
        <vt:lpwstr>http://www.pmlflightlink.de/motors/hipa_drive.html</vt:lpwstr>
      </vt:variant>
      <vt:variant>
        <vt:lpwstr/>
      </vt:variant>
      <vt:variant>
        <vt:i4>5242957</vt:i4>
      </vt:variant>
      <vt:variant>
        <vt:i4>206</vt:i4>
      </vt:variant>
      <vt:variant>
        <vt:i4>0</vt:i4>
      </vt:variant>
      <vt:variant>
        <vt:i4>5</vt:i4>
      </vt:variant>
      <vt:variant>
        <vt:lpwstr>http://www.pmlflightlink.com/motors/wheelmotors.html</vt:lpwstr>
      </vt:variant>
      <vt:variant>
        <vt:lpwstr/>
      </vt:variant>
      <vt:variant>
        <vt:i4>1835069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_Toc229454393</vt:lpwstr>
      </vt:variant>
      <vt:variant>
        <vt:i4>1835069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_Toc229454392</vt:lpwstr>
      </vt:variant>
      <vt:variant>
        <vt:i4>1835069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_Toc229454391</vt:lpwstr>
      </vt:variant>
      <vt:variant>
        <vt:i4>1835069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_Toc229454390</vt:lpwstr>
      </vt:variant>
      <vt:variant>
        <vt:i4>1900605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_Toc229454389</vt:lpwstr>
      </vt:variant>
      <vt:variant>
        <vt:i4>1900605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_Toc229454388</vt:lpwstr>
      </vt:variant>
      <vt:variant>
        <vt:i4>1900605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_Toc229454387</vt:lpwstr>
      </vt:variant>
      <vt:variant>
        <vt:i4>1900605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_Toc229454386</vt:lpwstr>
      </vt:variant>
      <vt:variant>
        <vt:i4>1900605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_Toc229454385</vt:lpwstr>
      </vt:variant>
      <vt:variant>
        <vt:i4>1900605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_Toc229454384</vt:lpwstr>
      </vt:variant>
      <vt:variant>
        <vt:i4>1900605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_Toc229454383</vt:lpwstr>
      </vt:variant>
      <vt:variant>
        <vt:i4>1900605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_Toc229454382</vt:lpwstr>
      </vt:variant>
      <vt:variant>
        <vt:i4>1900605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_Toc229454381</vt:lpwstr>
      </vt:variant>
      <vt:variant>
        <vt:i4>1900605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_Toc229454380</vt:lpwstr>
      </vt:variant>
      <vt:variant>
        <vt:i4>1179709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_Toc229454379</vt:lpwstr>
      </vt:variant>
      <vt:variant>
        <vt:i4>1179709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_Toc229454378</vt:lpwstr>
      </vt:variant>
      <vt:variant>
        <vt:i4>1179709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_Toc229454377</vt:lpwstr>
      </vt:variant>
      <vt:variant>
        <vt:i4>1179709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_Toc229454376</vt:lpwstr>
      </vt:variant>
      <vt:variant>
        <vt:i4>1179709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_Toc229454375</vt:lpwstr>
      </vt:variant>
      <vt:variant>
        <vt:i4>1179709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_Toc229454374</vt:lpwstr>
      </vt:variant>
      <vt:variant>
        <vt:i4>1179709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_Toc229454373</vt:lpwstr>
      </vt:variant>
      <vt:variant>
        <vt:i4>1179709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_Toc229454372</vt:lpwstr>
      </vt:variant>
      <vt:variant>
        <vt:i4>1179709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_Toc229454371</vt:lpwstr>
      </vt:variant>
      <vt:variant>
        <vt:i4>1179709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_Toc229454370</vt:lpwstr>
      </vt:variant>
      <vt:variant>
        <vt:i4>1245245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_Toc229454369</vt:lpwstr>
      </vt:variant>
      <vt:variant>
        <vt:i4>1245245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_Toc229454368</vt:lpwstr>
      </vt:variant>
      <vt:variant>
        <vt:i4>1245245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_Toc229454367</vt:lpwstr>
      </vt:variant>
      <vt:variant>
        <vt:i4>327716</vt:i4>
      </vt:variant>
      <vt:variant>
        <vt:i4>12</vt:i4>
      </vt:variant>
      <vt:variant>
        <vt:i4>0</vt:i4>
      </vt:variant>
      <vt:variant>
        <vt:i4>5</vt:i4>
      </vt:variant>
      <vt:variant>
        <vt:lpwstr>mailto:sutter@ivk.uni-stuttgart.de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>Konzeptentwicklung für Radnabenantriebe</dc:subject>
  <dc:creator>Krützfeldt Marc Stephan</dc:creator>
  <cp:lastModifiedBy>刘旸洋</cp:lastModifiedBy>
  <cp:revision>38</cp:revision>
  <cp:lastPrinted>2009-01-05T15:06:00Z</cp:lastPrinted>
  <dcterms:created xsi:type="dcterms:W3CDTF">2013-12-31T16:21:00Z</dcterms:created>
  <dcterms:modified xsi:type="dcterms:W3CDTF">2016-08-27T21:09:00Z</dcterms:modified>
</cp:coreProperties>
</file>